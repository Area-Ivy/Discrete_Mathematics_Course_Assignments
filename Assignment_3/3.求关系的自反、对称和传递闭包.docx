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8E64449" w14:textId="77777777" w:rsidR="00B138A1" w:rsidRPr="001E4DF9" w:rsidRDefault="00B138A1" w:rsidP="001D0743">
      <w:pPr>
        <w:rPr>
          <w:lang w:eastAsia="zh-CN"/>
        </w:rPr>
      </w:pPr>
    </w:p>
    <w:p w14:paraId="64D6827A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145879FC" w14:textId="77777777" w:rsidR="00404CF0" w:rsidRPr="00ED4D76" w:rsidRDefault="00404CF0" w:rsidP="001D0743">
      <w:pPr>
        <w:rPr>
          <w:lang w:eastAsia="zh-CN"/>
        </w:rPr>
      </w:pPr>
    </w:p>
    <w:p w14:paraId="214C6F19" w14:textId="77777777" w:rsidR="00404CF0" w:rsidRPr="00ED4D76" w:rsidRDefault="00404CF0" w:rsidP="001D0743">
      <w:pPr>
        <w:rPr>
          <w:lang w:eastAsia="zh-CN"/>
        </w:rPr>
      </w:pPr>
    </w:p>
    <w:p w14:paraId="0C4ECE8D" w14:textId="2F367D01" w:rsidR="009035C9" w:rsidRPr="00ED4D76" w:rsidRDefault="008D0386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 w:rsidRPr="008D0386">
        <w:rPr>
          <w:rFonts w:ascii="TypeLand 康熙字典體" w:eastAsia="华文楷体" w:hAnsi="TypeLand 康熙字典體"/>
          <w:sz w:val="52"/>
          <w:szCs w:val="52"/>
          <w:lang w:eastAsia="zh-CN"/>
        </w:rPr>
        <w:t>离散数学课程项目</w:t>
      </w:r>
    </w:p>
    <w:p w14:paraId="4656C11A" w14:textId="3ACDE484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173940" w:rsidRPr="00173940">
        <w:rPr>
          <w:rFonts w:ascii="TypeLand 康熙字典體" w:eastAsiaTheme="minorEastAsia" w:hAnsi="TypeLand 康熙字典體" w:hint="eastAsia"/>
          <w:lang w:eastAsia="zh-CN"/>
        </w:rPr>
        <w:t>求关系的自反、对称和传递闭包</w:t>
      </w:r>
    </w:p>
    <w:p w14:paraId="093AE009" w14:textId="77777777" w:rsidR="009035C9" w:rsidRPr="00173940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32B167BA" w14:textId="77777777" w:rsidR="00AB4DCF" w:rsidRPr="00ED4D76" w:rsidRDefault="00AB4DCF" w:rsidP="001D0743">
      <w:pPr>
        <w:rPr>
          <w:lang w:eastAsia="zh-CN"/>
        </w:rPr>
      </w:pPr>
    </w:p>
    <w:p w14:paraId="5AE515B9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17F3B2B" w14:textId="77777777" w:rsidR="00B138A1" w:rsidRPr="00ED4D76" w:rsidRDefault="00B138A1" w:rsidP="001D0743">
      <w:pPr>
        <w:rPr>
          <w:lang w:eastAsia="zh-CN"/>
        </w:rPr>
      </w:pPr>
    </w:p>
    <w:p w14:paraId="290D95BF" w14:textId="77777777" w:rsidR="00B138A1" w:rsidRPr="00ED4D76" w:rsidRDefault="00B138A1" w:rsidP="001D0743">
      <w:pPr>
        <w:rPr>
          <w:lang w:eastAsia="zh-CN"/>
        </w:rPr>
      </w:pPr>
    </w:p>
    <w:p w14:paraId="093691EA" w14:textId="77777777" w:rsidR="00B138A1" w:rsidRPr="00ED4D76" w:rsidRDefault="00B138A1" w:rsidP="001D0743">
      <w:pPr>
        <w:rPr>
          <w:lang w:eastAsia="zh-CN"/>
        </w:rPr>
      </w:pPr>
    </w:p>
    <w:p w14:paraId="0D88631A" w14:textId="77777777" w:rsidR="00B138A1" w:rsidRPr="00ED4D76" w:rsidRDefault="00B138A1" w:rsidP="001D0743">
      <w:pPr>
        <w:rPr>
          <w:lang w:eastAsia="zh-CN"/>
        </w:rPr>
      </w:pPr>
    </w:p>
    <w:p w14:paraId="444E8C8D" w14:textId="77777777" w:rsidR="006F1CF2" w:rsidRPr="00ED4D76" w:rsidRDefault="006F1CF2" w:rsidP="001D0743">
      <w:pPr>
        <w:rPr>
          <w:lang w:eastAsia="zh-CN"/>
        </w:rPr>
      </w:pPr>
    </w:p>
    <w:p w14:paraId="1472C83B" w14:textId="77777777" w:rsidR="006F1CF2" w:rsidRPr="00ED4D76" w:rsidRDefault="006F1CF2" w:rsidP="001D0743">
      <w:pPr>
        <w:rPr>
          <w:lang w:eastAsia="zh-CN"/>
        </w:rPr>
      </w:pPr>
    </w:p>
    <w:p w14:paraId="12782C18" w14:textId="6B2FF5DB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8D0386">
        <w:rPr>
          <w:rFonts w:ascii="宋体" w:hAnsi="宋体" w:hint="eastAsia"/>
          <w:u w:val="single"/>
          <w:lang w:eastAsia="zh-CN"/>
        </w:rPr>
        <w:t>陈奕名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7405216" w14:textId="6CDA4517" w:rsidR="003806AD" w:rsidRPr="00ED4D76" w:rsidRDefault="003806AD" w:rsidP="003806AD">
      <w:pPr>
        <w:pStyle w:val="aff7"/>
        <w:rPr>
          <w:rFonts w:ascii="宋体" w:hAnsi="宋体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8D0386">
        <w:rPr>
          <w:rFonts w:ascii="宋体" w:hAnsi="宋体" w:hint="eastAsia"/>
          <w:u w:val="single"/>
          <w:lang w:eastAsia="zh-CN"/>
        </w:rPr>
        <w:t>2351883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999E6C3" w14:textId="498AD8A4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8D0386">
        <w:rPr>
          <w:rFonts w:ascii="宋体" w:hAnsi="宋体" w:hint="eastAsia"/>
          <w:u w:val="single"/>
          <w:lang w:eastAsia="zh-CN"/>
        </w:rPr>
        <w:t xml:space="preserve">李冰 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036BFB3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F650F57" w14:textId="77777777" w:rsidR="00B138A1" w:rsidRPr="00ED4D76" w:rsidRDefault="00B138A1" w:rsidP="001D0743">
      <w:pPr>
        <w:rPr>
          <w:lang w:eastAsia="zh-CN"/>
        </w:rPr>
      </w:pPr>
    </w:p>
    <w:p w14:paraId="430A6A3A" w14:textId="77777777" w:rsidR="006F1CF2" w:rsidRPr="00ED4D76" w:rsidRDefault="006F1CF2" w:rsidP="001D0743">
      <w:pPr>
        <w:rPr>
          <w:lang w:eastAsia="zh-CN"/>
        </w:rPr>
      </w:pPr>
    </w:p>
    <w:p w14:paraId="019A02F3" w14:textId="77777777" w:rsidR="006F1CF2" w:rsidRPr="00ED4D76" w:rsidRDefault="006F1CF2" w:rsidP="001D0743">
      <w:pPr>
        <w:rPr>
          <w:lang w:eastAsia="zh-CN"/>
        </w:rPr>
      </w:pPr>
    </w:p>
    <w:p w14:paraId="0C6FC985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792B15C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11AAE4B0" w14:textId="77777777" w:rsidR="00056E90" w:rsidRPr="00ED4D76" w:rsidRDefault="00056E90" w:rsidP="001D0743">
      <w:pPr>
        <w:rPr>
          <w:lang w:eastAsia="zh-CN"/>
        </w:rPr>
      </w:pPr>
    </w:p>
    <w:p w14:paraId="6413F007" w14:textId="77777777" w:rsidR="00E53577" w:rsidRPr="00ED4D76" w:rsidRDefault="00E53577" w:rsidP="001D0743">
      <w:pPr>
        <w:rPr>
          <w:lang w:eastAsia="zh-CN"/>
        </w:rPr>
      </w:pPr>
    </w:p>
    <w:p w14:paraId="6BEC304E" w14:textId="77777777" w:rsidR="00E53577" w:rsidRPr="00ED4D76" w:rsidRDefault="00E53577" w:rsidP="001D0743">
      <w:pPr>
        <w:rPr>
          <w:lang w:eastAsia="zh-CN"/>
        </w:rPr>
      </w:pPr>
    </w:p>
    <w:p w14:paraId="5F061286" w14:textId="77777777" w:rsidR="00B138A1" w:rsidRPr="00ED4D76" w:rsidRDefault="00B138A1" w:rsidP="00B84F5C">
      <w:pPr>
        <w:ind w:firstLineChars="0" w:firstLine="0"/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4B3805F7" w14:textId="2AB52C6F" w:rsidR="00575676" w:rsidRPr="00ED4D76" w:rsidRDefault="00575676" w:rsidP="00B84F5C">
      <w:pPr>
        <w:pStyle w:val="TOC1"/>
        <w:ind w:left="0"/>
      </w:pPr>
    </w:p>
    <w:p w14:paraId="06CC7EF5" w14:textId="712B9C11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014116">
        <w:rPr>
          <w:rFonts w:hint="eastAsia"/>
          <w:lang w:eastAsia="zh-CN"/>
        </w:rPr>
        <w:t>项目</w:t>
      </w:r>
      <w:r w:rsidR="0075165E">
        <w:rPr>
          <w:rFonts w:hint="eastAsia"/>
          <w:lang w:eastAsia="zh-CN"/>
        </w:rPr>
        <w:t>分析</w:t>
      </w:r>
      <w:bookmarkEnd w:id="2"/>
    </w:p>
    <w:p w14:paraId="6E2F424F" w14:textId="6DC51710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014116">
        <w:rPr>
          <w:rFonts w:hint="eastAsia"/>
        </w:rPr>
        <w:t>项目要求</w:t>
      </w:r>
    </w:p>
    <w:p w14:paraId="418DBB9F" w14:textId="1E47F917" w:rsidR="00014116" w:rsidRDefault="00173940" w:rsidP="00035CF6">
      <w:pPr>
        <w:spacing w:line="360" w:lineRule="auto"/>
        <w:rPr>
          <w:szCs w:val="24"/>
          <w:lang w:eastAsia="zh-CN"/>
        </w:rPr>
      </w:pPr>
      <w:r w:rsidRPr="00173940">
        <w:rPr>
          <w:rFonts w:hAnsi="宋体"/>
          <w:szCs w:val="24"/>
          <w:lang w:eastAsia="zh-CN"/>
        </w:rPr>
        <w:t>手动输入矩阵阶数，然后手动输入关系矩阵，程序需要能求解该关系的自反、对称和传递闭包。</w:t>
      </w:r>
    </w:p>
    <w:p w14:paraId="3BDC9E00" w14:textId="77777777" w:rsidR="00014116" w:rsidRPr="00014116" w:rsidRDefault="00014116" w:rsidP="00014116">
      <w:pPr>
        <w:rPr>
          <w:lang w:eastAsia="zh-CN"/>
        </w:rPr>
      </w:pPr>
    </w:p>
    <w:p w14:paraId="51347723" w14:textId="3D12A85D" w:rsidR="00807108" w:rsidRDefault="0075165E" w:rsidP="00C119C2">
      <w:pPr>
        <w:pStyle w:val="1"/>
        <w:spacing w:after="240"/>
        <w:rPr>
          <w:lang w:eastAsia="zh-CN"/>
        </w:rPr>
      </w:pPr>
      <w:bookmarkStart w:id="5" w:name="_Toc495668156"/>
      <w:r>
        <w:rPr>
          <w:rFonts w:hint="eastAsia"/>
          <w:lang w:eastAsia="zh-CN"/>
        </w:rPr>
        <w:t xml:space="preserve">2 </w:t>
      </w:r>
      <w:r w:rsidR="00014116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设计</w:t>
      </w:r>
      <w:bookmarkEnd w:id="5"/>
    </w:p>
    <w:p w14:paraId="64CB6B61" w14:textId="77777777" w:rsidR="0075165E" w:rsidRDefault="0075165E" w:rsidP="008F78B2">
      <w:pPr>
        <w:pStyle w:val="2"/>
        <w:spacing w:before="120"/>
      </w:pPr>
      <w:bookmarkStart w:id="6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6"/>
    </w:p>
    <w:p w14:paraId="27F4E6FA" w14:textId="77777777" w:rsidR="00173940" w:rsidRPr="00173940" w:rsidRDefault="00173940" w:rsidP="00173940">
      <w:pPr>
        <w:rPr>
          <w:rFonts w:hAnsi="宋体" w:hint="eastAsia"/>
          <w:szCs w:val="24"/>
          <w:lang w:eastAsia="zh-CN"/>
        </w:rPr>
      </w:pPr>
      <w:r w:rsidRPr="00173940">
        <w:rPr>
          <w:rFonts w:hAnsi="宋体"/>
          <w:szCs w:val="24"/>
          <w:lang w:eastAsia="zh-CN"/>
        </w:rPr>
        <w:t>本程序的核心数据结构是矩阵，用于存储关系矩阵。由于矩阵的大小和元素在运行时是动态变化的，我们选择使用</w:t>
      </w:r>
      <w:r w:rsidRPr="00173940">
        <w:rPr>
          <w:rFonts w:hAnsi="宋体"/>
          <w:szCs w:val="24"/>
          <w:lang w:eastAsia="zh-CN"/>
        </w:rPr>
        <w:t xml:space="preserve"> C++ </w:t>
      </w:r>
      <w:r w:rsidRPr="00173940">
        <w:rPr>
          <w:rFonts w:hAnsi="宋体"/>
          <w:szCs w:val="24"/>
          <w:lang w:eastAsia="zh-CN"/>
        </w:rPr>
        <w:t>标准库中的</w:t>
      </w:r>
      <w:r w:rsidRPr="00173940">
        <w:rPr>
          <w:rFonts w:hAnsi="宋体"/>
          <w:szCs w:val="24"/>
          <w:lang w:eastAsia="zh-CN"/>
        </w:rPr>
        <w:t xml:space="preserve"> std::vector </w:t>
      </w:r>
      <w:r w:rsidRPr="00173940">
        <w:rPr>
          <w:rFonts w:hAnsi="宋体"/>
          <w:szCs w:val="24"/>
          <w:lang w:eastAsia="zh-CN"/>
        </w:rPr>
        <w:t>来动态管理矩阵。</w:t>
      </w:r>
      <w:r w:rsidRPr="00173940">
        <w:rPr>
          <w:rFonts w:hAnsi="宋体"/>
          <w:szCs w:val="24"/>
          <w:lang w:eastAsia="zh-CN"/>
        </w:rPr>
        <w:t xml:space="preserve">std::vector </w:t>
      </w:r>
      <w:r w:rsidRPr="00173940">
        <w:rPr>
          <w:rFonts w:hAnsi="宋体"/>
          <w:szCs w:val="24"/>
          <w:lang w:eastAsia="zh-CN"/>
        </w:rPr>
        <w:t>是一个可变大小的容器，可以方便地扩展和缩小其大小。</w:t>
      </w:r>
    </w:p>
    <w:p w14:paraId="794DCC60" w14:textId="77777777" w:rsidR="00173940" w:rsidRPr="00173940" w:rsidRDefault="00173940" w:rsidP="00173940">
      <w:pPr>
        <w:ind w:firstLineChars="0"/>
        <w:rPr>
          <w:rFonts w:hAnsi="宋体" w:hint="eastAsia"/>
          <w:szCs w:val="24"/>
          <w:lang w:eastAsia="zh-CN"/>
        </w:rPr>
      </w:pPr>
      <w:r w:rsidRPr="00173940">
        <w:rPr>
          <w:rFonts w:hAnsi="宋体"/>
          <w:szCs w:val="24"/>
          <w:lang w:eastAsia="zh-CN"/>
        </w:rPr>
        <w:t>矩阵类型：二维整数矩阵，表示关系矩阵。</w:t>
      </w:r>
    </w:p>
    <w:p w14:paraId="38A66A9F" w14:textId="77777777" w:rsidR="00173940" w:rsidRPr="00173940" w:rsidRDefault="00173940" w:rsidP="00173940">
      <w:pPr>
        <w:ind w:firstLineChars="0"/>
        <w:rPr>
          <w:rFonts w:hAnsi="宋体" w:hint="eastAsia"/>
          <w:szCs w:val="24"/>
          <w:lang w:eastAsia="zh-CN"/>
        </w:rPr>
      </w:pPr>
      <w:r w:rsidRPr="00173940">
        <w:rPr>
          <w:rFonts w:hAnsi="宋体"/>
          <w:szCs w:val="24"/>
          <w:lang w:eastAsia="zh-CN"/>
        </w:rPr>
        <w:t>数据类型：</w:t>
      </w:r>
      <w:r w:rsidRPr="00173940">
        <w:rPr>
          <w:rFonts w:hAnsi="宋体"/>
          <w:szCs w:val="24"/>
          <w:lang w:eastAsia="zh-CN"/>
        </w:rPr>
        <w:t>int</w:t>
      </w:r>
      <w:r w:rsidRPr="00173940">
        <w:rPr>
          <w:rFonts w:hAnsi="宋体"/>
          <w:szCs w:val="24"/>
          <w:lang w:eastAsia="zh-CN"/>
        </w:rPr>
        <w:t>，表示矩阵中的每个元素是一个整数（可以是</w:t>
      </w:r>
      <w:r w:rsidRPr="00173940">
        <w:rPr>
          <w:rFonts w:hAnsi="宋体"/>
          <w:szCs w:val="24"/>
          <w:lang w:eastAsia="zh-CN"/>
        </w:rPr>
        <w:t>0</w:t>
      </w:r>
      <w:r w:rsidRPr="00173940">
        <w:rPr>
          <w:rFonts w:hAnsi="宋体"/>
          <w:szCs w:val="24"/>
          <w:lang w:eastAsia="zh-CN"/>
        </w:rPr>
        <w:t>或</w:t>
      </w:r>
      <w:r w:rsidRPr="00173940">
        <w:rPr>
          <w:rFonts w:hAnsi="宋体"/>
          <w:szCs w:val="24"/>
          <w:lang w:eastAsia="zh-CN"/>
        </w:rPr>
        <w:t>1</w:t>
      </w:r>
      <w:r w:rsidRPr="00173940">
        <w:rPr>
          <w:rFonts w:hAnsi="宋体"/>
          <w:szCs w:val="24"/>
          <w:lang w:eastAsia="zh-CN"/>
        </w:rPr>
        <w:t>，表示关系的存在与否）。</w:t>
      </w:r>
    </w:p>
    <w:p w14:paraId="63553764" w14:textId="77777777" w:rsidR="00173940" w:rsidRPr="00173940" w:rsidRDefault="00173940" w:rsidP="00173940">
      <w:pPr>
        <w:ind w:firstLineChars="0"/>
        <w:rPr>
          <w:rFonts w:hAnsi="宋体" w:hint="eastAsia"/>
          <w:szCs w:val="24"/>
          <w:lang w:eastAsia="zh-CN"/>
        </w:rPr>
      </w:pPr>
      <w:r w:rsidRPr="00173940">
        <w:rPr>
          <w:rFonts w:hAnsi="宋体"/>
          <w:szCs w:val="24"/>
          <w:lang w:eastAsia="zh-CN"/>
        </w:rPr>
        <w:t>存储方式：</w:t>
      </w:r>
      <w:r w:rsidRPr="00173940">
        <w:rPr>
          <w:rFonts w:hAnsi="宋体"/>
          <w:szCs w:val="24"/>
          <w:lang w:eastAsia="zh-CN"/>
        </w:rPr>
        <w:t>std::vector&lt;std::vector&lt;int&gt;&gt;</w:t>
      </w:r>
      <w:r w:rsidRPr="00173940">
        <w:rPr>
          <w:rFonts w:hAnsi="宋体"/>
          <w:szCs w:val="24"/>
          <w:lang w:eastAsia="zh-CN"/>
        </w:rPr>
        <w:t>，即外层</w:t>
      </w:r>
      <w:r w:rsidRPr="00173940">
        <w:rPr>
          <w:rFonts w:hAnsi="宋体"/>
          <w:szCs w:val="24"/>
          <w:lang w:eastAsia="zh-CN"/>
        </w:rPr>
        <w:t xml:space="preserve"> vector </w:t>
      </w:r>
      <w:r w:rsidRPr="00173940">
        <w:rPr>
          <w:rFonts w:hAnsi="宋体"/>
          <w:szCs w:val="24"/>
          <w:lang w:eastAsia="zh-CN"/>
        </w:rPr>
        <w:t>用于存储行，内层</w:t>
      </w:r>
      <w:r w:rsidRPr="00173940">
        <w:rPr>
          <w:rFonts w:hAnsi="宋体"/>
          <w:szCs w:val="24"/>
          <w:lang w:eastAsia="zh-CN"/>
        </w:rPr>
        <w:t xml:space="preserve"> vector </w:t>
      </w:r>
      <w:r w:rsidRPr="00173940">
        <w:rPr>
          <w:rFonts w:hAnsi="宋体"/>
          <w:szCs w:val="24"/>
          <w:lang w:eastAsia="zh-CN"/>
        </w:rPr>
        <w:t>用于存储列。</w:t>
      </w:r>
    </w:p>
    <w:p w14:paraId="1272E0FE" w14:textId="77777777" w:rsidR="00173940" w:rsidRPr="00173940" w:rsidRDefault="00173940" w:rsidP="00014116">
      <w:pPr>
        <w:rPr>
          <w:lang w:eastAsia="zh-CN"/>
        </w:rPr>
      </w:pPr>
    </w:p>
    <w:p w14:paraId="7D800ED6" w14:textId="603C9875" w:rsidR="0075165E" w:rsidRDefault="0075165E" w:rsidP="008F78B2">
      <w:pPr>
        <w:pStyle w:val="2"/>
        <w:spacing w:before="120"/>
      </w:pPr>
      <w:bookmarkStart w:id="7" w:name="_Toc495668159"/>
      <w:r>
        <w:rPr>
          <w:rFonts w:hint="eastAsia"/>
        </w:rPr>
        <w:t>2.</w:t>
      </w:r>
      <w:r w:rsidR="00014116">
        <w:rPr>
          <w:rFonts w:hint="eastAsia"/>
        </w:rPr>
        <w:t>2</w:t>
      </w:r>
      <w:r>
        <w:rPr>
          <w:rFonts w:hint="eastAsia"/>
        </w:rPr>
        <w:t xml:space="preserve"> </w:t>
      </w:r>
      <w:r w:rsidR="00014116">
        <w:rPr>
          <w:rFonts w:hint="eastAsia"/>
        </w:rPr>
        <w:t>算法</w:t>
      </w:r>
      <w:r w:rsidR="00061434">
        <w:rPr>
          <w:rFonts w:hint="eastAsia"/>
        </w:rPr>
        <w:t>设计</w:t>
      </w:r>
      <w:bookmarkEnd w:id="7"/>
    </w:p>
    <w:p w14:paraId="415E0200" w14:textId="185CE39A" w:rsidR="0038331D" w:rsidRDefault="00173940" w:rsidP="0038331D">
      <w:pPr>
        <w:ind w:leftChars="200" w:left="480" w:firstLineChars="0" w:firstLine="0"/>
        <w:rPr>
          <w:lang w:eastAsia="zh-CN"/>
        </w:rPr>
      </w:pPr>
      <w:r>
        <w:rPr>
          <w:rFonts w:hint="eastAsia"/>
          <w:lang w:eastAsia="zh-CN"/>
        </w:rPr>
        <w:t>由各类闭包的性质有：</w:t>
      </w:r>
    </w:p>
    <w:p w14:paraId="5A8CEB7D" w14:textId="74194E7E" w:rsidR="00173940" w:rsidRDefault="00173940" w:rsidP="0038331D">
      <w:pPr>
        <w:ind w:leftChars="200" w:left="48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09E51D61" wp14:editId="35A4D167">
            <wp:extent cx="2979678" cy="1249788"/>
            <wp:effectExtent l="0" t="0" r="0" b="7620"/>
            <wp:docPr id="106115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6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AE5" w14:textId="3A8CAA38" w:rsidR="00173940" w:rsidRDefault="00173940" w:rsidP="0038331D">
      <w:pPr>
        <w:ind w:leftChars="200" w:left="480" w:firstLineChars="0" w:firstLine="0"/>
        <w:rPr>
          <w:lang w:eastAsia="zh-CN"/>
        </w:rPr>
      </w:pPr>
      <w:r w:rsidRPr="00173940">
        <w:rPr>
          <w:lang w:eastAsia="zh-CN"/>
        </w:rPr>
        <w:t>转换成关系矩阵，求解方法如下：</w:t>
      </w:r>
    </w:p>
    <w:p w14:paraId="62AE023B" w14:textId="76BE8397" w:rsidR="00173940" w:rsidRDefault="00173940" w:rsidP="0038331D">
      <w:pPr>
        <w:ind w:leftChars="200" w:left="480"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5CB3B49" wp14:editId="60AE03B5">
            <wp:extent cx="3132091" cy="1242168"/>
            <wp:effectExtent l="0" t="0" r="0" b="0"/>
            <wp:docPr id="1551033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3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8BF3" w14:textId="77777777" w:rsidR="00173940" w:rsidRPr="0038331D" w:rsidRDefault="00173940" w:rsidP="0038331D">
      <w:pPr>
        <w:ind w:leftChars="200" w:left="480" w:firstLineChars="0" w:firstLine="0"/>
        <w:rPr>
          <w:lang w:eastAsia="zh-CN"/>
        </w:rPr>
      </w:pPr>
    </w:p>
    <w:p w14:paraId="6CE84BDF" w14:textId="67E028BC" w:rsidR="00573364" w:rsidRPr="00573364" w:rsidRDefault="0075165E" w:rsidP="00573364">
      <w:pPr>
        <w:pStyle w:val="1"/>
        <w:spacing w:after="240"/>
        <w:rPr>
          <w:lang w:eastAsia="zh-CN"/>
        </w:rPr>
      </w:pPr>
      <w:bookmarkStart w:id="8" w:name="_Toc495668161"/>
      <w:r>
        <w:rPr>
          <w:rFonts w:hint="eastAsia"/>
          <w:lang w:eastAsia="zh-CN"/>
        </w:rPr>
        <w:t xml:space="preserve">3 </w:t>
      </w:r>
      <w:r w:rsidR="0038331D">
        <w:rPr>
          <w:rFonts w:hint="eastAsia"/>
          <w:lang w:eastAsia="zh-CN"/>
        </w:rPr>
        <w:t>代码</w:t>
      </w:r>
      <w:r>
        <w:rPr>
          <w:rFonts w:hint="eastAsia"/>
          <w:lang w:eastAsia="zh-CN"/>
        </w:rPr>
        <w:t>实现</w:t>
      </w:r>
      <w:bookmarkEnd w:id="8"/>
    </w:p>
    <w:p w14:paraId="142E054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#include &lt;iostream&gt;</w:t>
      </w:r>
    </w:p>
    <w:p w14:paraId="448E3A0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#include &lt;vector&gt;</w:t>
      </w:r>
    </w:p>
    <w:p w14:paraId="1F56182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44EA888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using namespace std;  </w:t>
      </w:r>
    </w:p>
    <w:p w14:paraId="7484B1D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21A8005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class MatrixOperations {</w:t>
      </w:r>
    </w:p>
    <w:p w14:paraId="4521E51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private:</w:t>
      </w:r>
    </w:p>
    <w:p w14:paraId="405E9B3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vector&lt;vector&lt;int&gt;&gt; matrix; // </w:t>
      </w:r>
      <w:r w:rsidRPr="00573364">
        <w:rPr>
          <w:rFonts w:hint="eastAsia"/>
          <w:sz w:val="22"/>
          <w:szCs w:val="18"/>
          <w:lang w:eastAsia="zh-CN"/>
        </w:rPr>
        <w:t>矩阵</w:t>
      </w:r>
    </w:p>
    <w:p w14:paraId="087664FB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int n, d, z; // n</w:t>
      </w:r>
      <w:r w:rsidRPr="00573364">
        <w:rPr>
          <w:rFonts w:hint="eastAsia"/>
          <w:sz w:val="22"/>
          <w:szCs w:val="18"/>
          <w:lang w:eastAsia="zh-CN"/>
        </w:rPr>
        <w:t>为行数，</w:t>
      </w:r>
      <w:r w:rsidRPr="00573364">
        <w:rPr>
          <w:rFonts w:hint="eastAsia"/>
          <w:sz w:val="22"/>
          <w:szCs w:val="18"/>
          <w:lang w:eastAsia="zh-CN"/>
        </w:rPr>
        <w:t>d</w:t>
      </w:r>
      <w:r w:rsidRPr="00573364">
        <w:rPr>
          <w:rFonts w:hint="eastAsia"/>
          <w:sz w:val="22"/>
          <w:szCs w:val="18"/>
          <w:lang w:eastAsia="zh-CN"/>
        </w:rPr>
        <w:t>为列数，</w:t>
      </w:r>
      <w:r w:rsidRPr="00573364">
        <w:rPr>
          <w:rFonts w:hint="eastAsia"/>
          <w:sz w:val="22"/>
          <w:szCs w:val="18"/>
          <w:lang w:eastAsia="zh-CN"/>
        </w:rPr>
        <w:t>z</w:t>
      </w:r>
      <w:r w:rsidRPr="00573364">
        <w:rPr>
          <w:rFonts w:hint="eastAsia"/>
          <w:sz w:val="22"/>
          <w:szCs w:val="18"/>
          <w:lang w:eastAsia="zh-CN"/>
        </w:rPr>
        <w:t>为用户选择的操作序号</w:t>
      </w:r>
    </w:p>
    <w:p w14:paraId="410CA14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1C945EE3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// </w:t>
      </w:r>
      <w:r w:rsidRPr="00573364">
        <w:rPr>
          <w:rFonts w:hint="eastAsia"/>
          <w:sz w:val="22"/>
          <w:szCs w:val="18"/>
          <w:lang w:eastAsia="zh-CN"/>
        </w:rPr>
        <w:t>输出矩阵</w:t>
      </w:r>
    </w:p>
    <w:p w14:paraId="0308FD7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void output(const vector&lt;vector&lt;int&gt;&gt;&amp; mat) {</w:t>
      </w:r>
    </w:p>
    <w:p w14:paraId="0AF161C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std::cout &lt;&lt; "</w:t>
      </w:r>
      <w:r w:rsidRPr="00573364">
        <w:rPr>
          <w:rFonts w:hint="eastAsia"/>
          <w:sz w:val="22"/>
          <w:szCs w:val="18"/>
          <w:lang w:eastAsia="zh-CN"/>
        </w:rPr>
        <w:t>所求关系矩阵为</w:t>
      </w:r>
      <w:r w:rsidRPr="00573364">
        <w:rPr>
          <w:rFonts w:hint="eastAsia"/>
          <w:sz w:val="22"/>
          <w:szCs w:val="18"/>
          <w:lang w:eastAsia="zh-CN"/>
        </w:rPr>
        <w:t>:"&lt;&lt;endl;</w:t>
      </w:r>
    </w:p>
    <w:p w14:paraId="6940E01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for (int i = 0; i &lt; n; ++i) {</w:t>
      </w:r>
    </w:p>
    <w:p w14:paraId="78E0D5A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for (int j = 0; j &lt; d; ++j) {</w:t>
      </w:r>
    </w:p>
    <w:p w14:paraId="6471C21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    std::cout &lt;&lt; mat[i][j] &lt;&lt; " "; // </w:t>
      </w:r>
      <w:r w:rsidRPr="00573364">
        <w:rPr>
          <w:rFonts w:hint="eastAsia"/>
          <w:sz w:val="22"/>
          <w:szCs w:val="18"/>
          <w:lang w:eastAsia="zh-CN"/>
        </w:rPr>
        <w:t>输出每个元素</w:t>
      </w:r>
    </w:p>
    <w:p w14:paraId="7B2F8C0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}</w:t>
      </w:r>
    </w:p>
    <w:p w14:paraId="6A1CA23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cout &lt;&lt; endl;</w:t>
      </w:r>
    </w:p>
    <w:p w14:paraId="6787192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44DBCCF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}</w:t>
      </w:r>
    </w:p>
    <w:p w14:paraId="3F5338F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76BCFA4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// </w:t>
      </w:r>
      <w:r w:rsidRPr="00573364">
        <w:rPr>
          <w:rFonts w:hint="eastAsia"/>
          <w:sz w:val="22"/>
          <w:szCs w:val="18"/>
          <w:lang w:eastAsia="zh-CN"/>
        </w:rPr>
        <w:t>自反闭包</w:t>
      </w:r>
    </w:p>
    <w:p w14:paraId="4ADB3A02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void zifan() {</w:t>
      </w:r>
    </w:p>
    <w:p w14:paraId="574D371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for (int i = 0; i &lt; n; ++i) {</w:t>
      </w:r>
    </w:p>
    <w:p w14:paraId="484666E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matrix[i][i] = 1; // </w:t>
      </w:r>
      <w:r w:rsidRPr="00573364">
        <w:rPr>
          <w:rFonts w:hint="eastAsia"/>
          <w:sz w:val="22"/>
          <w:szCs w:val="18"/>
          <w:lang w:eastAsia="zh-CN"/>
        </w:rPr>
        <w:t>对角线元素置为</w:t>
      </w:r>
      <w:r w:rsidRPr="00573364">
        <w:rPr>
          <w:rFonts w:hint="eastAsia"/>
          <w:sz w:val="22"/>
          <w:szCs w:val="18"/>
          <w:lang w:eastAsia="zh-CN"/>
        </w:rPr>
        <w:t>1</w:t>
      </w:r>
    </w:p>
    <w:p w14:paraId="4FE7BDE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086D5A6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output(matrix); // </w:t>
      </w:r>
      <w:r w:rsidRPr="00573364">
        <w:rPr>
          <w:rFonts w:hint="eastAsia"/>
          <w:sz w:val="22"/>
          <w:szCs w:val="18"/>
          <w:lang w:eastAsia="zh-CN"/>
        </w:rPr>
        <w:t>输出结果</w:t>
      </w:r>
    </w:p>
    <w:p w14:paraId="663100B2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lastRenderedPageBreak/>
        <w:t xml:space="preserve">        select(); // </w:t>
      </w:r>
      <w:r w:rsidRPr="00573364">
        <w:rPr>
          <w:rFonts w:hint="eastAsia"/>
          <w:sz w:val="22"/>
          <w:szCs w:val="18"/>
          <w:lang w:eastAsia="zh-CN"/>
        </w:rPr>
        <w:t>重新选择操作</w:t>
      </w:r>
    </w:p>
    <w:p w14:paraId="00F4951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}</w:t>
      </w:r>
    </w:p>
    <w:p w14:paraId="42095B5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7C010DD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// </w:t>
      </w:r>
      <w:r w:rsidRPr="00573364">
        <w:rPr>
          <w:rFonts w:hint="eastAsia"/>
          <w:sz w:val="22"/>
          <w:szCs w:val="18"/>
          <w:lang w:eastAsia="zh-CN"/>
        </w:rPr>
        <w:t>对称闭包</w:t>
      </w:r>
    </w:p>
    <w:p w14:paraId="4F7CC71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void duichen() {</w:t>
      </w:r>
    </w:p>
    <w:p w14:paraId="00EFDE3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// </w:t>
      </w:r>
      <w:r w:rsidRPr="00573364">
        <w:rPr>
          <w:rFonts w:hint="eastAsia"/>
          <w:sz w:val="22"/>
          <w:szCs w:val="18"/>
          <w:lang w:eastAsia="zh-CN"/>
        </w:rPr>
        <w:t>创建一个新的矩阵</w:t>
      </w:r>
      <w:r w:rsidRPr="00573364">
        <w:rPr>
          <w:rFonts w:hint="eastAsia"/>
          <w:sz w:val="22"/>
          <w:szCs w:val="18"/>
          <w:lang w:eastAsia="zh-CN"/>
        </w:rPr>
        <w:t xml:space="preserve"> s1 </w:t>
      </w:r>
      <w:r w:rsidRPr="00573364">
        <w:rPr>
          <w:rFonts w:hint="eastAsia"/>
          <w:sz w:val="22"/>
          <w:szCs w:val="18"/>
          <w:lang w:eastAsia="zh-CN"/>
        </w:rPr>
        <w:t>用来存储转置后的矩阵</w:t>
      </w:r>
    </w:p>
    <w:p w14:paraId="0D2B767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vector&lt;vector&lt;int&gt;&gt; s1(n, vector&lt;int&gt;(d));</w:t>
      </w:r>
    </w:p>
    <w:p w14:paraId="576C47F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// </w:t>
      </w:r>
      <w:r w:rsidRPr="00573364">
        <w:rPr>
          <w:rFonts w:hint="eastAsia"/>
          <w:sz w:val="22"/>
          <w:szCs w:val="18"/>
          <w:lang w:eastAsia="zh-CN"/>
        </w:rPr>
        <w:t>矩阵转置</w:t>
      </w:r>
    </w:p>
    <w:p w14:paraId="70127FF3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for (int i = 0; i &lt; n; ++i) {</w:t>
      </w:r>
    </w:p>
    <w:p w14:paraId="10C376E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for (int j = 0; j &lt; d; ++j) {</w:t>
      </w:r>
    </w:p>
    <w:p w14:paraId="35B6406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s1[j][i] = matrix[i][j];</w:t>
      </w:r>
    </w:p>
    <w:p w14:paraId="2BD2B01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}</w:t>
      </w:r>
    </w:p>
    <w:p w14:paraId="4CBA9DC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2E42B37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// </w:t>
      </w:r>
      <w:r w:rsidRPr="00573364">
        <w:rPr>
          <w:rFonts w:hint="eastAsia"/>
          <w:sz w:val="22"/>
          <w:szCs w:val="18"/>
          <w:lang w:eastAsia="zh-CN"/>
        </w:rPr>
        <w:t>对称闭包运算：矩阵和转置矩阵的元素相加，结果大于</w:t>
      </w:r>
      <w:r w:rsidRPr="00573364">
        <w:rPr>
          <w:rFonts w:hint="eastAsia"/>
          <w:sz w:val="22"/>
          <w:szCs w:val="18"/>
          <w:lang w:eastAsia="zh-CN"/>
        </w:rPr>
        <w:t>1</w:t>
      </w:r>
      <w:r w:rsidRPr="00573364">
        <w:rPr>
          <w:rFonts w:hint="eastAsia"/>
          <w:sz w:val="22"/>
          <w:szCs w:val="18"/>
          <w:lang w:eastAsia="zh-CN"/>
        </w:rPr>
        <w:t>则置为</w:t>
      </w:r>
      <w:r w:rsidRPr="00573364">
        <w:rPr>
          <w:rFonts w:hint="eastAsia"/>
          <w:sz w:val="22"/>
          <w:szCs w:val="18"/>
          <w:lang w:eastAsia="zh-CN"/>
        </w:rPr>
        <w:t>1</w:t>
      </w:r>
    </w:p>
    <w:p w14:paraId="4FEB47C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for (int i = 0; i &lt; n; ++i) {</w:t>
      </w:r>
    </w:p>
    <w:p w14:paraId="102D609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for (int j = 0; j &lt; d; ++j) {</w:t>
      </w:r>
    </w:p>
    <w:p w14:paraId="37DEEBF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matrix[i][j] = matrix[i][j] + s1[i][j];</w:t>
      </w:r>
    </w:p>
    <w:p w14:paraId="7E0EAF7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if (matrix[i][j] &gt; 1) {</w:t>
      </w:r>
    </w:p>
    <w:p w14:paraId="146ED23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matrix[i][j] = 1;</w:t>
      </w:r>
    </w:p>
    <w:p w14:paraId="7A84057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}</w:t>
      </w:r>
    </w:p>
    <w:p w14:paraId="35D26C8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}</w:t>
      </w:r>
    </w:p>
    <w:p w14:paraId="6499C61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7A522F4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output(matrix); // </w:t>
      </w:r>
      <w:r w:rsidRPr="00573364">
        <w:rPr>
          <w:rFonts w:hint="eastAsia"/>
          <w:sz w:val="22"/>
          <w:szCs w:val="18"/>
          <w:lang w:eastAsia="zh-CN"/>
        </w:rPr>
        <w:t>输出结果</w:t>
      </w:r>
    </w:p>
    <w:p w14:paraId="3DECDAD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select(); // </w:t>
      </w:r>
      <w:r w:rsidRPr="00573364">
        <w:rPr>
          <w:rFonts w:hint="eastAsia"/>
          <w:sz w:val="22"/>
          <w:szCs w:val="18"/>
          <w:lang w:eastAsia="zh-CN"/>
        </w:rPr>
        <w:t>重新选择操作</w:t>
      </w:r>
    </w:p>
    <w:p w14:paraId="4293289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}</w:t>
      </w:r>
    </w:p>
    <w:p w14:paraId="228815B3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59B5316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// </w:t>
      </w:r>
      <w:r w:rsidRPr="00573364">
        <w:rPr>
          <w:rFonts w:hint="eastAsia"/>
          <w:sz w:val="22"/>
          <w:szCs w:val="18"/>
          <w:lang w:eastAsia="zh-CN"/>
        </w:rPr>
        <w:t>传递闭包</w:t>
      </w:r>
    </w:p>
    <w:p w14:paraId="1734C07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void chuandi() {</w:t>
      </w:r>
    </w:p>
    <w:p w14:paraId="5DC867B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// </w:t>
      </w:r>
      <w:r w:rsidRPr="00573364">
        <w:rPr>
          <w:rFonts w:hint="eastAsia"/>
          <w:sz w:val="22"/>
          <w:szCs w:val="18"/>
          <w:lang w:eastAsia="zh-CN"/>
        </w:rPr>
        <w:t>创建矩阵</w:t>
      </w:r>
      <w:r w:rsidRPr="00573364">
        <w:rPr>
          <w:rFonts w:hint="eastAsia"/>
          <w:sz w:val="22"/>
          <w:szCs w:val="18"/>
          <w:lang w:eastAsia="zh-CN"/>
        </w:rPr>
        <w:t>m</w:t>
      </w:r>
      <w:r w:rsidRPr="00573364">
        <w:rPr>
          <w:rFonts w:hint="eastAsia"/>
          <w:sz w:val="22"/>
          <w:szCs w:val="18"/>
          <w:lang w:eastAsia="zh-CN"/>
        </w:rPr>
        <w:t>，</w:t>
      </w:r>
      <w:r w:rsidRPr="00573364">
        <w:rPr>
          <w:rFonts w:hint="eastAsia"/>
          <w:sz w:val="22"/>
          <w:szCs w:val="18"/>
          <w:lang w:eastAsia="zh-CN"/>
        </w:rPr>
        <w:t>a</w:t>
      </w:r>
      <w:r w:rsidRPr="00573364">
        <w:rPr>
          <w:rFonts w:hint="eastAsia"/>
          <w:sz w:val="22"/>
          <w:szCs w:val="18"/>
          <w:lang w:eastAsia="zh-CN"/>
        </w:rPr>
        <w:t>和</w:t>
      </w:r>
      <w:r w:rsidRPr="00573364">
        <w:rPr>
          <w:rFonts w:hint="eastAsia"/>
          <w:sz w:val="22"/>
          <w:szCs w:val="18"/>
          <w:lang w:eastAsia="zh-CN"/>
        </w:rPr>
        <w:t>t</w:t>
      </w:r>
      <w:r w:rsidRPr="00573364">
        <w:rPr>
          <w:rFonts w:hint="eastAsia"/>
          <w:sz w:val="22"/>
          <w:szCs w:val="18"/>
          <w:lang w:eastAsia="zh-CN"/>
        </w:rPr>
        <w:t>来进行操作</w:t>
      </w:r>
    </w:p>
    <w:p w14:paraId="6C4023E2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vector&lt;vector&lt;int&gt;&gt; m(n, vector&lt;int&gt;(d));</w:t>
      </w:r>
    </w:p>
    <w:p w14:paraId="73AD82B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vector&lt;vector&lt;int&gt;&gt; a(n, vector&lt;int&gt;(d));</w:t>
      </w:r>
    </w:p>
    <w:p w14:paraId="627CC32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vector&lt;vector&lt;int&gt;&gt; t(n, vector&lt;int&gt;(d));</w:t>
      </w:r>
    </w:p>
    <w:p w14:paraId="6757A82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28DBAD9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// </w:t>
      </w:r>
      <w:r w:rsidRPr="00573364">
        <w:rPr>
          <w:rFonts w:hint="eastAsia"/>
          <w:sz w:val="22"/>
          <w:szCs w:val="18"/>
          <w:lang w:eastAsia="zh-CN"/>
        </w:rPr>
        <w:t>初始化矩阵</w:t>
      </w:r>
      <w:r w:rsidRPr="00573364">
        <w:rPr>
          <w:rFonts w:hint="eastAsia"/>
          <w:sz w:val="22"/>
          <w:szCs w:val="18"/>
          <w:lang w:eastAsia="zh-CN"/>
        </w:rPr>
        <w:t>m</w:t>
      </w:r>
      <w:r w:rsidRPr="00573364">
        <w:rPr>
          <w:rFonts w:hint="eastAsia"/>
          <w:sz w:val="22"/>
          <w:szCs w:val="18"/>
          <w:lang w:eastAsia="zh-CN"/>
        </w:rPr>
        <w:t>、</w:t>
      </w:r>
      <w:r w:rsidRPr="00573364">
        <w:rPr>
          <w:rFonts w:hint="eastAsia"/>
          <w:sz w:val="22"/>
          <w:szCs w:val="18"/>
          <w:lang w:eastAsia="zh-CN"/>
        </w:rPr>
        <w:t>a</w:t>
      </w:r>
      <w:r w:rsidRPr="00573364">
        <w:rPr>
          <w:rFonts w:hint="eastAsia"/>
          <w:sz w:val="22"/>
          <w:szCs w:val="18"/>
          <w:lang w:eastAsia="zh-CN"/>
        </w:rPr>
        <w:t>和</w:t>
      </w:r>
      <w:r w:rsidRPr="00573364">
        <w:rPr>
          <w:rFonts w:hint="eastAsia"/>
          <w:sz w:val="22"/>
          <w:szCs w:val="18"/>
          <w:lang w:eastAsia="zh-CN"/>
        </w:rPr>
        <w:t>t</w:t>
      </w:r>
    </w:p>
    <w:p w14:paraId="0E9FABF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for (int i = 0; i &lt; n; ++i) {</w:t>
      </w:r>
    </w:p>
    <w:p w14:paraId="1E94CCF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lastRenderedPageBreak/>
        <w:t xml:space="preserve">            for (int j = 0; j &lt; d; ++j) {</w:t>
      </w:r>
    </w:p>
    <w:p w14:paraId="4D88F0D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a[i][j] = 0;</w:t>
      </w:r>
    </w:p>
    <w:p w14:paraId="198BFCF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t[i][j] = matrix[i][j];</w:t>
      </w:r>
    </w:p>
    <w:p w14:paraId="2A7349B2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m[i][j] = matrix[i][j];</w:t>
      </w:r>
    </w:p>
    <w:p w14:paraId="23DF089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}</w:t>
      </w:r>
    </w:p>
    <w:p w14:paraId="3E590A9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78F7B06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5138053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// </w:t>
      </w:r>
      <w:r w:rsidRPr="00573364">
        <w:rPr>
          <w:rFonts w:hint="eastAsia"/>
          <w:sz w:val="22"/>
          <w:szCs w:val="18"/>
          <w:lang w:eastAsia="zh-CN"/>
        </w:rPr>
        <w:t>进行传递闭包操作</w:t>
      </w:r>
    </w:p>
    <w:p w14:paraId="6D2CCAB2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for (int h = 0; h &lt; n; ++h) {</w:t>
      </w:r>
    </w:p>
    <w:p w14:paraId="6A6905F3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// </w:t>
      </w:r>
      <w:r w:rsidRPr="00573364">
        <w:rPr>
          <w:rFonts w:hint="eastAsia"/>
          <w:sz w:val="22"/>
          <w:szCs w:val="18"/>
          <w:lang w:eastAsia="zh-CN"/>
        </w:rPr>
        <w:t>遍历每个元素，进行传递计算</w:t>
      </w:r>
    </w:p>
    <w:p w14:paraId="5A161BB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for (int i = 0; i &lt; n; ++i) {</w:t>
      </w:r>
    </w:p>
    <w:p w14:paraId="1D31E63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for (int j = 0; j &lt; d; ++j) {</w:t>
      </w:r>
    </w:p>
    <w:p w14:paraId="1E58ADC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if (m[i][j] == 1) {</w:t>
      </w:r>
    </w:p>
    <w:p w14:paraId="4B10A70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    for (int k = 0; k &lt; n; ++k) {</w:t>
      </w:r>
    </w:p>
    <w:p w14:paraId="58E4A6A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        if (matrix[j][k] == 1) {</w:t>
      </w:r>
    </w:p>
    <w:p w14:paraId="56DA898B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            a[i][k] = 1;</w:t>
      </w:r>
    </w:p>
    <w:p w14:paraId="18DB85C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        }</w:t>
      </w:r>
    </w:p>
    <w:p w14:paraId="38A79C1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    }</w:t>
      </w:r>
    </w:p>
    <w:p w14:paraId="111C5A8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}</w:t>
      </w:r>
    </w:p>
    <w:p w14:paraId="07C8BE2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}</w:t>
      </w:r>
    </w:p>
    <w:p w14:paraId="3B3406A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}</w:t>
      </w:r>
    </w:p>
    <w:p w14:paraId="55F12E9B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2095D1A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// </w:t>
      </w:r>
      <w:r w:rsidRPr="00573364">
        <w:rPr>
          <w:rFonts w:hint="eastAsia"/>
          <w:sz w:val="22"/>
          <w:szCs w:val="18"/>
          <w:lang w:eastAsia="zh-CN"/>
        </w:rPr>
        <w:t>更新矩阵</w:t>
      </w:r>
      <w:r w:rsidRPr="00573364">
        <w:rPr>
          <w:rFonts w:hint="eastAsia"/>
          <w:sz w:val="22"/>
          <w:szCs w:val="18"/>
          <w:lang w:eastAsia="zh-CN"/>
        </w:rPr>
        <w:t xml:space="preserve"> m </w:t>
      </w:r>
      <w:r w:rsidRPr="00573364">
        <w:rPr>
          <w:rFonts w:hint="eastAsia"/>
          <w:sz w:val="22"/>
          <w:szCs w:val="18"/>
          <w:lang w:eastAsia="zh-CN"/>
        </w:rPr>
        <w:t>和</w:t>
      </w:r>
      <w:r w:rsidRPr="00573364">
        <w:rPr>
          <w:rFonts w:hint="eastAsia"/>
          <w:sz w:val="22"/>
          <w:szCs w:val="18"/>
          <w:lang w:eastAsia="zh-CN"/>
        </w:rPr>
        <w:t xml:space="preserve"> t</w:t>
      </w:r>
    </w:p>
    <w:p w14:paraId="2E98588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for (int i = 0; i &lt; n; ++i) {</w:t>
      </w:r>
    </w:p>
    <w:p w14:paraId="2589AFC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for (int j = 0; j &lt; d; ++j) {</w:t>
      </w:r>
    </w:p>
    <w:p w14:paraId="2E29329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m[i][j] = a[i][j];</w:t>
      </w:r>
    </w:p>
    <w:p w14:paraId="7D87C29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t[i][j] += a[i][j];</w:t>
      </w:r>
    </w:p>
    <w:p w14:paraId="5C4224D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a[i][j] = 0;</w:t>
      </w:r>
    </w:p>
    <w:p w14:paraId="708BB58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if (t[i][j] &gt; 1) {</w:t>
      </w:r>
    </w:p>
    <w:p w14:paraId="3AC0C893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    t[i][j] = 1;</w:t>
      </w:r>
    </w:p>
    <w:p w14:paraId="10DB8E0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    }</w:t>
      </w:r>
    </w:p>
    <w:p w14:paraId="51E4D8EB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    }</w:t>
      </w:r>
    </w:p>
    <w:p w14:paraId="53628D8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}</w:t>
      </w:r>
    </w:p>
    <w:p w14:paraId="06DD66CB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76BD23E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5118456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output(t); // </w:t>
      </w:r>
      <w:r w:rsidRPr="00573364">
        <w:rPr>
          <w:rFonts w:hint="eastAsia"/>
          <w:sz w:val="22"/>
          <w:szCs w:val="18"/>
          <w:lang w:eastAsia="zh-CN"/>
        </w:rPr>
        <w:t>输出结果</w:t>
      </w:r>
    </w:p>
    <w:p w14:paraId="2B2BD95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select(); // </w:t>
      </w:r>
      <w:r w:rsidRPr="00573364">
        <w:rPr>
          <w:rFonts w:hint="eastAsia"/>
          <w:sz w:val="22"/>
          <w:szCs w:val="18"/>
          <w:lang w:eastAsia="zh-CN"/>
        </w:rPr>
        <w:t>重新选择操作</w:t>
      </w:r>
    </w:p>
    <w:p w14:paraId="4C3D8C5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}</w:t>
      </w:r>
    </w:p>
    <w:p w14:paraId="703CAB42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6282E6C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// </w:t>
      </w:r>
      <w:r w:rsidRPr="00573364">
        <w:rPr>
          <w:rFonts w:hint="eastAsia"/>
          <w:sz w:val="22"/>
          <w:szCs w:val="18"/>
          <w:lang w:eastAsia="zh-CN"/>
        </w:rPr>
        <w:t>选择操作</w:t>
      </w:r>
    </w:p>
    <w:p w14:paraId="52DC5E6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void select() {</w:t>
      </w:r>
    </w:p>
    <w:p w14:paraId="6B1E3D6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cout &lt;&lt; "</w:t>
      </w:r>
      <w:r w:rsidRPr="00573364">
        <w:rPr>
          <w:rFonts w:hint="eastAsia"/>
          <w:sz w:val="22"/>
          <w:szCs w:val="18"/>
          <w:lang w:eastAsia="zh-CN"/>
        </w:rPr>
        <w:t>请输入矩阵的行数</w:t>
      </w:r>
      <w:r w:rsidRPr="00573364">
        <w:rPr>
          <w:rFonts w:hint="eastAsia"/>
          <w:sz w:val="22"/>
          <w:szCs w:val="18"/>
          <w:lang w:eastAsia="zh-CN"/>
        </w:rPr>
        <w:t>: ";</w:t>
      </w:r>
    </w:p>
    <w:p w14:paraId="02277EA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cin &gt;&gt; n;</w:t>
      </w:r>
    </w:p>
    <w:p w14:paraId="4032907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cout &lt;&lt; "</w:t>
      </w:r>
      <w:r w:rsidRPr="00573364">
        <w:rPr>
          <w:rFonts w:hint="eastAsia"/>
          <w:sz w:val="22"/>
          <w:szCs w:val="18"/>
          <w:lang w:eastAsia="zh-CN"/>
        </w:rPr>
        <w:t>请输入矩阵的列数</w:t>
      </w:r>
      <w:r w:rsidRPr="00573364">
        <w:rPr>
          <w:rFonts w:hint="eastAsia"/>
          <w:sz w:val="22"/>
          <w:szCs w:val="18"/>
          <w:lang w:eastAsia="zh-CN"/>
        </w:rPr>
        <w:t>: ";</w:t>
      </w:r>
    </w:p>
    <w:p w14:paraId="6EDD80E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cin &gt;&gt; d;</w:t>
      </w:r>
    </w:p>
    <w:p w14:paraId="42A7BE1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matrix.resize(n, vector&lt;int&gt;(d)); // </w:t>
      </w:r>
      <w:r w:rsidRPr="00573364">
        <w:rPr>
          <w:rFonts w:hint="eastAsia"/>
          <w:sz w:val="22"/>
          <w:szCs w:val="18"/>
          <w:lang w:eastAsia="zh-CN"/>
        </w:rPr>
        <w:t>调整矩阵大小</w:t>
      </w:r>
    </w:p>
    <w:p w14:paraId="383468F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4DABF285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cout &lt;&lt; "</w:t>
      </w:r>
      <w:r w:rsidRPr="00573364">
        <w:rPr>
          <w:rFonts w:hint="eastAsia"/>
          <w:sz w:val="22"/>
          <w:szCs w:val="18"/>
          <w:lang w:eastAsia="zh-CN"/>
        </w:rPr>
        <w:t>请输入关系矩阵</w:t>
      </w:r>
      <w:r w:rsidRPr="00573364">
        <w:rPr>
          <w:rFonts w:hint="eastAsia"/>
          <w:sz w:val="22"/>
          <w:szCs w:val="18"/>
          <w:lang w:eastAsia="zh-CN"/>
        </w:rPr>
        <w:t>:\n";</w:t>
      </w:r>
    </w:p>
    <w:p w14:paraId="5883BEE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for (int i = 0; i &lt; n; ++i) {</w:t>
      </w:r>
    </w:p>
    <w:p w14:paraId="513F243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cout &lt;&lt; "</w:t>
      </w:r>
      <w:r w:rsidRPr="00573364">
        <w:rPr>
          <w:rFonts w:hint="eastAsia"/>
          <w:sz w:val="22"/>
          <w:szCs w:val="18"/>
          <w:lang w:eastAsia="zh-CN"/>
        </w:rPr>
        <w:t>请输入矩阵的第</w:t>
      </w:r>
      <w:r w:rsidRPr="00573364">
        <w:rPr>
          <w:rFonts w:hint="eastAsia"/>
          <w:sz w:val="22"/>
          <w:szCs w:val="18"/>
          <w:lang w:eastAsia="zh-CN"/>
        </w:rPr>
        <w:t>" &lt;&lt; i &lt;&lt; "</w:t>
      </w:r>
      <w:r w:rsidRPr="00573364">
        <w:rPr>
          <w:rFonts w:hint="eastAsia"/>
          <w:sz w:val="22"/>
          <w:szCs w:val="18"/>
          <w:lang w:eastAsia="zh-CN"/>
        </w:rPr>
        <w:t>行元素</w:t>
      </w:r>
      <w:r w:rsidRPr="00573364">
        <w:rPr>
          <w:rFonts w:hint="eastAsia"/>
          <w:sz w:val="22"/>
          <w:szCs w:val="18"/>
          <w:lang w:eastAsia="zh-CN"/>
        </w:rPr>
        <w:t>(</w:t>
      </w:r>
      <w:r w:rsidRPr="00573364">
        <w:rPr>
          <w:rFonts w:hint="eastAsia"/>
          <w:sz w:val="22"/>
          <w:szCs w:val="18"/>
          <w:lang w:eastAsia="zh-CN"/>
        </w:rPr>
        <w:t>元素以空格分隔</w:t>
      </w:r>
      <w:r w:rsidRPr="00573364">
        <w:rPr>
          <w:rFonts w:hint="eastAsia"/>
          <w:sz w:val="22"/>
          <w:szCs w:val="18"/>
          <w:lang w:eastAsia="zh-CN"/>
        </w:rPr>
        <w:t>): ";</w:t>
      </w:r>
    </w:p>
    <w:p w14:paraId="7E5D47B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for (int j = 0; j &lt; d; ++j) {</w:t>
      </w:r>
    </w:p>
    <w:p w14:paraId="5B9438D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    cin &gt;&gt; matrix[i][j]; // </w:t>
      </w:r>
      <w:r w:rsidRPr="00573364">
        <w:rPr>
          <w:rFonts w:hint="eastAsia"/>
          <w:sz w:val="22"/>
          <w:szCs w:val="18"/>
          <w:lang w:eastAsia="zh-CN"/>
        </w:rPr>
        <w:t>输入矩阵元素</w:t>
      </w:r>
    </w:p>
    <w:p w14:paraId="6055DE3B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}</w:t>
      </w:r>
    </w:p>
    <w:p w14:paraId="593B71D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588C5C3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1BB9980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// </w:t>
      </w:r>
      <w:r w:rsidRPr="00573364">
        <w:rPr>
          <w:rFonts w:hint="eastAsia"/>
          <w:sz w:val="22"/>
          <w:szCs w:val="18"/>
          <w:lang w:eastAsia="zh-CN"/>
        </w:rPr>
        <w:t>提供选择算法</w:t>
      </w:r>
    </w:p>
    <w:p w14:paraId="3A09D7F3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cout &lt;&lt; "</w:t>
      </w:r>
      <w:r w:rsidRPr="00573364">
        <w:rPr>
          <w:rFonts w:hint="eastAsia"/>
          <w:sz w:val="22"/>
          <w:szCs w:val="18"/>
          <w:lang w:eastAsia="zh-CN"/>
        </w:rPr>
        <w:t>输入对应序号选择算法</w:t>
      </w:r>
      <w:r w:rsidRPr="00573364">
        <w:rPr>
          <w:rFonts w:hint="eastAsia"/>
          <w:sz w:val="22"/>
          <w:szCs w:val="18"/>
          <w:lang w:eastAsia="zh-CN"/>
        </w:rPr>
        <w:t xml:space="preserve">\n1: </w:t>
      </w:r>
      <w:r w:rsidRPr="00573364">
        <w:rPr>
          <w:rFonts w:hint="eastAsia"/>
          <w:sz w:val="22"/>
          <w:szCs w:val="18"/>
          <w:lang w:eastAsia="zh-CN"/>
        </w:rPr>
        <w:t>自反闭包</w:t>
      </w:r>
      <w:r w:rsidRPr="00573364">
        <w:rPr>
          <w:rFonts w:hint="eastAsia"/>
          <w:sz w:val="22"/>
          <w:szCs w:val="18"/>
          <w:lang w:eastAsia="zh-CN"/>
        </w:rPr>
        <w:t xml:space="preserve">\n2: </w:t>
      </w:r>
      <w:r w:rsidRPr="00573364">
        <w:rPr>
          <w:rFonts w:hint="eastAsia"/>
          <w:sz w:val="22"/>
          <w:szCs w:val="18"/>
          <w:lang w:eastAsia="zh-CN"/>
        </w:rPr>
        <w:t>传递闭包</w:t>
      </w:r>
      <w:r w:rsidRPr="00573364">
        <w:rPr>
          <w:rFonts w:hint="eastAsia"/>
          <w:sz w:val="22"/>
          <w:szCs w:val="18"/>
          <w:lang w:eastAsia="zh-CN"/>
        </w:rPr>
        <w:t xml:space="preserve">\n3: </w:t>
      </w:r>
      <w:r w:rsidRPr="00573364">
        <w:rPr>
          <w:rFonts w:hint="eastAsia"/>
          <w:sz w:val="22"/>
          <w:szCs w:val="18"/>
          <w:lang w:eastAsia="zh-CN"/>
        </w:rPr>
        <w:t>对称闭包</w:t>
      </w:r>
      <w:r w:rsidRPr="00573364">
        <w:rPr>
          <w:rFonts w:hint="eastAsia"/>
          <w:sz w:val="22"/>
          <w:szCs w:val="18"/>
          <w:lang w:eastAsia="zh-CN"/>
        </w:rPr>
        <w:t xml:space="preserve">\n4: </w:t>
      </w:r>
      <w:r w:rsidRPr="00573364">
        <w:rPr>
          <w:rFonts w:hint="eastAsia"/>
          <w:sz w:val="22"/>
          <w:szCs w:val="18"/>
          <w:lang w:eastAsia="zh-CN"/>
        </w:rPr>
        <w:t>退出</w:t>
      </w:r>
      <w:r w:rsidRPr="00573364">
        <w:rPr>
          <w:rFonts w:hint="eastAsia"/>
          <w:sz w:val="22"/>
          <w:szCs w:val="18"/>
          <w:lang w:eastAsia="zh-CN"/>
        </w:rPr>
        <w:t>\n";</w:t>
      </w:r>
    </w:p>
    <w:p w14:paraId="26AE60D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cin &gt;&gt; z;</w:t>
      </w:r>
    </w:p>
    <w:p w14:paraId="0AC5F09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66ABE4E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switch (z) {</w:t>
      </w:r>
    </w:p>
    <w:p w14:paraId="6B79BBD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case 1: zifan(); break; // </w:t>
      </w:r>
      <w:r w:rsidRPr="00573364">
        <w:rPr>
          <w:rFonts w:hint="eastAsia"/>
          <w:sz w:val="22"/>
          <w:szCs w:val="18"/>
          <w:lang w:eastAsia="zh-CN"/>
        </w:rPr>
        <w:t>自反闭包</w:t>
      </w:r>
    </w:p>
    <w:p w14:paraId="382861A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case 2: chuandi(); break; // </w:t>
      </w:r>
      <w:r w:rsidRPr="00573364">
        <w:rPr>
          <w:rFonts w:hint="eastAsia"/>
          <w:sz w:val="22"/>
          <w:szCs w:val="18"/>
          <w:lang w:eastAsia="zh-CN"/>
        </w:rPr>
        <w:t>传递闭包</w:t>
      </w:r>
    </w:p>
    <w:p w14:paraId="00380EC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case 3: duichen(); break; // </w:t>
      </w:r>
      <w:r w:rsidRPr="00573364">
        <w:rPr>
          <w:rFonts w:hint="eastAsia"/>
          <w:sz w:val="22"/>
          <w:szCs w:val="18"/>
          <w:lang w:eastAsia="zh-CN"/>
        </w:rPr>
        <w:t>对称闭包</w:t>
      </w:r>
    </w:p>
    <w:p w14:paraId="019BB57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        case 4: exit(0); break; // </w:t>
      </w:r>
      <w:r w:rsidRPr="00573364">
        <w:rPr>
          <w:rFonts w:hint="eastAsia"/>
          <w:sz w:val="22"/>
          <w:szCs w:val="18"/>
          <w:lang w:eastAsia="zh-CN"/>
        </w:rPr>
        <w:t>退出</w:t>
      </w:r>
    </w:p>
    <w:p w14:paraId="4D8D99E1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    default: </w:t>
      </w:r>
    </w:p>
    <w:p w14:paraId="4C553A6C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ab/>
      </w:r>
      <w:r w:rsidRPr="00573364">
        <w:rPr>
          <w:rFonts w:hint="eastAsia"/>
          <w:sz w:val="22"/>
          <w:szCs w:val="18"/>
          <w:lang w:eastAsia="zh-CN"/>
        </w:rPr>
        <w:tab/>
      </w:r>
      <w:r w:rsidRPr="00573364">
        <w:rPr>
          <w:rFonts w:hint="eastAsia"/>
          <w:sz w:val="22"/>
          <w:szCs w:val="18"/>
          <w:lang w:eastAsia="zh-CN"/>
        </w:rPr>
        <w:tab/>
        <w:t>cout &lt;&lt; "</w:t>
      </w:r>
      <w:r w:rsidRPr="00573364">
        <w:rPr>
          <w:rFonts w:hint="eastAsia"/>
          <w:sz w:val="22"/>
          <w:szCs w:val="18"/>
          <w:lang w:eastAsia="zh-CN"/>
        </w:rPr>
        <w:t>无效的选择，请重新输入。</w:t>
      </w:r>
      <w:r w:rsidRPr="00573364">
        <w:rPr>
          <w:rFonts w:hint="eastAsia"/>
          <w:sz w:val="22"/>
          <w:szCs w:val="18"/>
          <w:lang w:eastAsia="zh-CN"/>
        </w:rPr>
        <w:t xml:space="preserve">"&lt;&lt;endl; </w:t>
      </w:r>
    </w:p>
    <w:p w14:paraId="7CAF0CA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ab/>
      </w:r>
      <w:r w:rsidRPr="00573364">
        <w:rPr>
          <w:sz w:val="22"/>
          <w:szCs w:val="18"/>
          <w:lang w:eastAsia="zh-CN"/>
        </w:rPr>
        <w:tab/>
      </w:r>
      <w:r w:rsidRPr="00573364">
        <w:rPr>
          <w:sz w:val="22"/>
          <w:szCs w:val="18"/>
          <w:lang w:eastAsia="zh-CN"/>
        </w:rPr>
        <w:tab/>
        <w:t xml:space="preserve">select(); </w:t>
      </w:r>
    </w:p>
    <w:p w14:paraId="6286926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ab/>
      </w:r>
      <w:r w:rsidRPr="00573364">
        <w:rPr>
          <w:rFonts w:hint="eastAsia"/>
          <w:sz w:val="22"/>
          <w:szCs w:val="18"/>
          <w:lang w:eastAsia="zh-CN"/>
        </w:rPr>
        <w:tab/>
      </w:r>
      <w:r w:rsidRPr="00573364">
        <w:rPr>
          <w:rFonts w:hint="eastAsia"/>
          <w:sz w:val="22"/>
          <w:szCs w:val="18"/>
          <w:lang w:eastAsia="zh-CN"/>
        </w:rPr>
        <w:tab/>
        <w:t xml:space="preserve">break; // </w:t>
      </w:r>
      <w:r w:rsidRPr="00573364">
        <w:rPr>
          <w:rFonts w:hint="eastAsia"/>
          <w:sz w:val="22"/>
          <w:szCs w:val="18"/>
          <w:lang w:eastAsia="zh-CN"/>
        </w:rPr>
        <w:t>无效输入</w:t>
      </w:r>
    </w:p>
    <w:p w14:paraId="5FAB6AE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}</w:t>
      </w:r>
    </w:p>
    <w:p w14:paraId="4E3233C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}</w:t>
      </w:r>
    </w:p>
    <w:p w14:paraId="76F95B24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572A6BF6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public:</w:t>
      </w:r>
    </w:p>
    <w:p w14:paraId="117CAE3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lastRenderedPageBreak/>
        <w:t xml:space="preserve">    // </w:t>
      </w:r>
      <w:r w:rsidRPr="00573364">
        <w:rPr>
          <w:rFonts w:hint="eastAsia"/>
          <w:sz w:val="22"/>
          <w:szCs w:val="18"/>
          <w:lang w:eastAsia="zh-CN"/>
        </w:rPr>
        <w:t>构造函数初始化</w:t>
      </w:r>
    </w:p>
    <w:p w14:paraId="7733178A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MatrixOperations() : n(0), d(0), z(0) {}</w:t>
      </w:r>
    </w:p>
    <w:p w14:paraId="7E1AFA7F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6C08D398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// </w:t>
      </w:r>
      <w:r w:rsidRPr="00573364">
        <w:rPr>
          <w:rFonts w:hint="eastAsia"/>
          <w:sz w:val="22"/>
          <w:szCs w:val="18"/>
          <w:lang w:eastAsia="zh-CN"/>
        </w:rPr>
        <w:t>运行程序</w:t>
      </w:r>
    </w:p>
    <w:p w14:paraId="29AA58F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void run() {</w:t>
      </w:r>
    </w:p>
    <w:p w14:paraId="0724DBF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    select();</w:t>
      </w:r>
    </w:p>
    <w:p w14:paraId="2C178ED0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}</w:t>
      </w:r>
    </w:p>
    <w:p w14:paraId="1ECE939D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};</w:t>
      </w:r>
    </w:p>
    <w:p w14:paraId="76019D8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</w:p>
    <w:p w14:paraId="3705971E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int main() {</w:t>
      </w:r>
    </w:p>
    <w:p w14:paraId="6C832799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MatrixOperations m; // </w:t>
      </w:r>
      <w:r w:rsidRPr="00573364">
        <w:rPr>
          <w:rFonts w:hint="eastAsia"/>
          <w:sz w:val="22"/>
          <w:szCs w:val="18"/>
          <w:lang w:eastAsia="zh-CN"/>
        </w:rPr>
        <w:t>创建</w:t>
      </w:r>
      <w:r w:rsidRPr="00573364">
        <w:rPr>
          <w:rFonts w:hint="eastAsia"/>
          <w:sz w:val="22"/>
          <w:szCs w:val="18"/>
          <w:lang w:eastAsia="zh-CN"/>
        </w:rPr>
        <w:t xml:space="preserve"> MatrixOperations </w:t>
      </w:r>
      <w:r w:rsidRPr="00573364">
        <w:rPr>
          <w:rFonts w:hint="eastAsia"/>
          <w:sz w:val="22"/>
          <w:szCs w:val="18"/>
          <w:lang w:eastAsia="zh-CN"/>
        </w:rPr>
        <w:t>对象</w:t>
      </w:r>
    </w:p>
    <w:p w14:paraId="7E930047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rFonts w:hint="eastAsia"/>
          <w:sz w:val="22"/>
          <w:szCs w:val="18"/>
          <w:lang w:eastAsia="zh-CN"/>
        </w:rPr>
        <w:t xml:space="preserve">    m.run(); // </w:t>
      </w:r>
      <w:r w:rsidRPr="00573364">
        <w:rPr>
          <w:rFonts w:hint="eastAsia"/>
          <w:sz w:val="22"/>
          <w:szCs w:val="18"/>
          <w:lang w:eastAsia="zh-CN"/>
        </w:rPr>
        <w:t>启动程序</w:t>
      </w:r>
    </w:p>
    <w:p w14:paraId="687EB2FB" w14:textId="77777777" w:rsidR="00573364" w:rsidRPr="00573364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 xml:space="preserve">    return 0;</w:t>
      </w:r>
    </w:p>
    <w:p w14:paraId="1ADDB720" w14:textId="5FA52584" w:rsidR="00573364" w:rsidRPr="008821E2" w:rsidRDefault="00573364" w:rsidP="00573364">
      <w:pPr>
        <w:ind w:firstLineChars="0" w:firstLine="0"/>
        <w:rPr>
          <w:sz w:val="22"/>
          <w:szCs w:val="18"/>
          <w:lang w:eastAsia="zh-CN"/>
        </w:rPr>
      </w:pPr>
      <w:r w:rsidRPr="00573364">
        <w:rPr>
          <w:sz w:val="22"/>
          <w:szCs w:val="18"/>
          <w:lang w:eastAsia="zh-CN"/>
        </w:rPr>
        <w:t>}</w:t>
      </w:r>
    </w:p>
    <w:p w14:paraId="42CEE74C" w14:textId="4569FB13" w:rsidR="0075165E" w:rsidRDefault="0075165E" w:rsidP="0075165E">
      <w:pPr>
        <w:pStyle w:val="1"/>
        <w:spacing w:after="240"/>
        <w:rPr>
          <w:lang w:eastAsia="zh-CN"/>
        </w:rPr>
      </w:pPr>
      <w:bookmarkStart w:id="9" w:name="_Toc49566818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9"/>
    </w:p>
    <w:p w14:paraId="4D07E8D2" w14:textId="4D7CAFCD" w:rsidR="00173940" w:rsidRPr="00173940" w:rsidRDefault="00173940" w:rsidP="00173940">
      <w:pPr>
        <w:pStyle w:val="2"/>
        <w:spacing w:before="120"/>
      </w:pPr>
      <w:r>
        <w:rPr>
          <w:rFonts w:hint="eastAsia"/>
        </w:rPr>
        <w:t xml:space="preserve">4.1 </w:t>
      </w:r>
      <w:r>
        <w:rPr>
          <w:rFonts w:hint="eastAsia"/>
        </w:rPr>
        <w:t>自反闭包</w:t>
      </w:r>
    </w:p>
    <w:p w14:paraId="4F8240FB" w14:textId="5D70D77E" w:rsidR="008821E2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667E2700" w14:textId="71AB4C0F" w:rsidR="008821E2" w:rsidRDefault="00173940" w:rsidP="003118CA">
      <w:pPr>
        <w:rPr>
          <w:lang w:eastAsia="zh-CN"/>
        </w:rPr>
      </w:pPr>
      <w:r>
        <w:rPr>
          <w:rFonts w:hint="eastAsia"/>
          <w:lang w:eastAsia="zh-CN"/>
        </w:rPr>
        <w:t>3 3</w:t>
      </w:r>
    </w:p>
    <w:p w14:paraId="409A0BFC" w14:textId="42FBFE1B" w:rsidR="0038331D" w:rsidRDefault="00173940" w:rsidP="008821E2">
      <w:pPr>
        <w:rPr>
          <w:lang w:eastAsia="zh-CN"/>
        </w:rPr>
      </w:pPr>
      <w:r>
        <w:rPr>
          <w:rFonts w:hint="eastAsia"/>
          <w:lang w:eastAsia="zh-CN"/>
        </w:rPr>
        <w:t>0 0 1</w:t>
      </w:r>
    </w:p>
    <w:p w14:paraId="16065839" w14:textId="0FB0E318" w:rsidR="00173940" w:rsidRDefault="00173940" w:rsidP="008821E2">
      <w:pPr>
        <w:rPr>
          <w:lang w:eastAsia="zh-CN"/>
        </w:rPr>
      </w:pPr>
      <w:r>
        <w:rPr>
          <w:rFonts w:hint="eastAsia"/>
          <w:lang w:eastAsia="zh-CN"/>
        </w:rPr>
        <w:t>1 0 1</w:t>
      </w:r>
    </w:p>
    <w:p w14:paraId="21DB05AD" w14:textId="4B61CB0D" w:rsidR="00173940" w:rsidRDefault="00173940" w:rsidP="008821E2">
      <w:pPr>
        <w:rPr>
          <w:lang w:eastAsia="zh-CN"/>
        </w:rPr>
      </w:pPr>
      <w:r>
        <w:rPr>
          <w:rFonts w:hint="eastAsia"/>
          <w:lang w:eastAsia="zh-CN"/>
        </w:rPr>
        <w:t>0 1 1</w:t>
      </w:r>
    </w:p>
    <w:p w14:paraId="785DF166" w14:textId="4702BB6F" w:rsidR="00173940" w:rsidRDefault="00173940" w:rsidP="008821E2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7BA66486" w14:textId="675388F1" w:rsidR="00A6652D" w:rsidRDefault="003118CA" w:rsidP="003118CA">
      <w:pPr>
        <w:ind w:firstLine="482"/>
        <w:rPr>
          <w:noProof/>
        </w:rPr>
      </w:pPr>
      <w:r w:rsidRPr="003118CA">
        <w:rPr>
          <w:rFonts w:hint="eastAsia"/>
          <w:b/>
          <w:lang w:eastAsia="zh-CN"/>
        </w:rPr>
        <w:t>实验结果</w:t>
      </w:r>
      <w:r w:rsidR="00A6652D">
        <w:rPr>
          <w:rFonts w:hint="eastAsia"/>
          <w:b/>
          <w:lang w:eastAsia="zh-CN"/>
        </w:rPr>
        <w:t>:</w:t>
      </w:r>
    </w:p>
    <w:p w14:paraId="7402BE60" w14:textId="6240BBC4" w:rsidR="003118CA" w:rsidRDefault="00173940" w:rsidP="003118CA">
      <w:pPr>
        <w:rPr>
          <w:b/>
          <w:lang w:eastAsia="zh-CN"/>
        </w:rPr>
      </w:pPr>
      <w:r>
        <w:rPr>
          <w:noProof/>
        </w:rPr>
        <w:drawing>
          <wp:inline distT="0" distB="0" distL="0" distR="0" wp14:anchorId="687037B3" wp14:editId="0ADADE29">
            <wp:extent cx="3468817" cy="2369127"/>
            <wp:effectExtent l="0" t="0" r="0" b="0"/>
            <wp:docPr id="91103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7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605" cy="23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0CBF" w14:textId="1399A778" w:rsidR="00173940" w:rsidRPr="00173940" w:rsidRDefault="00173940" w:rsidP="00173940">
      <w:pPr>
        <w:pStyle w:val="2"/>
        <w:spacing w:before="120"/>
        <w:ind w:firstLine="643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传递闭包</w:t>
      </w:r>
    </w:p>
    <w:p w14:paraId="1829E4D0" w14:textId="77777777" w:rsidR="00173940" w:rsidRDefault="00173940" w:rsidP="00173940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1A3BC8D8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3 3</w:t>
      </w:r>
    </w:p>
    <w:p w14:paraId="0294D2AD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0 0 1</w:t>
      </w:r>
    </w:p>
    <w:p w14:paraId="2262DFE9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1 0 1</w:t>
      </w:r>
    </w:p>
    <w:p w14:paraId="4634B5CE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0 1 1</w:t>
      </w:r>
    </w:p>
    <w:p w14:paraId="6F2F673D" w14:textId="76896C8F" w:rsidR="00173940" w:rsidRDefault="00A249DD" w:rsidP="00173940">
      <w:pPr>
        <w:rPr>
          <w:lang w:eastAsia="zh-CN"/>
        </w:rPr>
      </w:pPr>
      <w:r>
        <w:rPr>
          <w:rFonts w:hint="eastAsia"/>
          <w:lang w:eastAsia="zh-CN"/>
        </w:rPr>
        <w:t>2</w:t>
      </w:r>
    </w:p>
    <w:p w14:paraId="08989356" w14:textId="77777777" w:rsidR="00173940" w:rsidRDefault="00173940" w:rsidP="00173940">
      <w:pPr>
        <w:ind w:firstLine="482"/>
        <w:rPr>
          <w:noProof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:</w:t>
      </w:r>
    </w:p>
    <w:p w14:paraId="60590D9A" w14:textId="20607B50" w:rsidR="00173940" w:rsidRDefault="00173940" w:rsidP="00173940">
      <w:pPr>
        <w:rPr>
          <w:b/>
          <w:lang w:eastAsia="zh-CN"/>
        </w:rPr>
      </w:pPr>
      <w:r>
        <w:rPr>
          <w:noProof/>
        </w:rPr>
        <w:drawing>
          <wp:inline distT="0" distB="0" distL="0" distR="0" wp14:anchorId="30677FAF" wp14:editId="0D9A2B54">
            <wp:extent cx="3436918" cy="2461473"/>
            <wp:effectExtent l="0" t="0" r="0" b="0"/>
            <wp:docPr id="733015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0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5991" w14:textId="77777777" w:rsidR="00173940" w:rsidRDefault="00173940" w:rsidP="00173940">
      <w:pPr>
        <w:ind w:firstLine="482"/>
        <w:rPr>
          <w:b/>
          <w:lang w:eastAsia="zh-CN"/>
        </w:rPr>
      </w:pPr>
    </w:p>
    <w:p w14:paraId="37FC5B2E" w14:textId="273E89A9" w:rsidR="00173940" w:rsidRPr="00173940" w:rsidRDefault="00173940" w:rsidP="00173940">
      <w:pPr>
        <w:pStyle w:val="2"/>
        <w:spacing w:before="120"/>
        <w:ind w:firstLine="643"/>
      </w:pPr>
      <w:r>
        <w:rPr>
          <w:rFonts w:hint="eastAsia"/>
        </w:rPr>
        <w:t xml:space="preserve">4.3 </w:t>
      </w:r>
      <w:r>
        <w:rPr>
          <w:rFonts w:hint="eastAsia"/>
        </w:rPr>
        <w:t>对称闭包</w:t>
      </w:r>
    </w:p>
    <w:p w14:paraId="6742D424" w14:textId="77777777" w:rsidR="00173940" w:rsidRDefault="00173940" w:rsidP="00173940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09D16084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3 3</w:t>
      </w:r>
    </w:p>
    <w:p w14:paraId="40706FF6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0 0 1</w:t>
      </w:r>
    </w:p>
    <w:p w14:paraId="3483F933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1 0 1</w:t>
      </w:r>
    </w:p>
    <w:p w14:paraId="45FBE248" w14:textId="77777777" w:rsidR="00173940" w:rsidRDefault="00173940" w:rsidP="00173940">
      <w:pPr>
        <w:rPr>
          <w:lang w:eastAsia="zh-CN"/>
        </w:rPr>
      </w:pPr>
      <w:r>
        <w:rPr>
          <w:rFonts w:hint="eastAsia"/>
          <w:lang w:eastAsia="zh-CN"/>
        </w:rPr>
        <w:t>0 1 1</w:t>
      </w:r>
    </w:p>
    <w:p w14:paraId="6B24CC4E" w14:textId="2A4E912A" w:rsidR="00173940" w:rsidRDefault="00A249DD" w:rsidP="00173940">
      <w:pPr>
        <w:rPr>
          <w:lang w:eastAsia="zh-CN"/>
        </w:rPr>
      </w:pPr>
      <w:r>
        <w:rPr>
          <w:rFonts w:hint="eastAsia"/>
          <w:lang w:eastAsia="zh-CN"/>
        </w:rPr>
        <w:t>3</w:t>
      </w:r>
    </w:p>
    <w:p w14:paraId="7DBEB89B" w14:textId="77777777" w:rsidR="00173940" w:rsidRDefault="00173940" w:rsidP="00173940">
      <w:pPr>
        <w:ind w:firstLine="482"/>
        <w:rPr>
          <w:noProof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:</w:t>
      </w:r>
    </w:p>
    <w:p w14:paraId="10A01EA2" w14:textId="5CF42E19" w:rsidR="00173940" w:rsidRDefault="00173940" w:rsidP="00173940">
      <w:pPr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15ED4D06" wp14:editId="4BB0A72F">
            <wp:extent cx="3398815" cy="2469094"/>
            <wp:effectExtent l="0" t="0" r="0" b="7620"/>
            <wp:docPr id="676516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16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E1DC" w14:textId="77777777" w:rsidR="0038331D" w:rsidRPr="003118CA" w:rsidRDefault="0038331D" w:rsidP="003118CA">
      <w:pPr>
        <w:ind w:firstLine="482"/>
        <w:rPr>
          <w:b/>
          <w:lang w:eastAsia="zh-CN"/>
        </w:rPr>
      </w:pPr>
    </w:p>
    <w:p w14:paraId="32A805E4" w14:textId="3D348F25" w:rsidR="00A6652D" w:rsidRDefault="00A6652D" w:rsidP="00A6652D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 w:rsidRPr="0075165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心得体会</w:t>
      </w:r>
    </w:p>
    <w:p w14:paraId="581DF6AA" w14:textId="77777777" w:rsidR="00173940" w:rsidRPr="00173940" w:rsidRDefault="00173940" w:rsidP="00173940">
      <w:pPr>
        <w:rPr>
          <w:lang w:eastAsia="zh-CN"/>
        </w:rPr>
      </w:pPr>
      <w:r w:rsidRPr="00173940">
        <w:rPr>
          <w:lang w:eastAsia="zh-CN"/>
        </w:rPr>
        <w:t>这段程序实现了关系矩阵的自反闭包、对称闭包和传递闭包操作。在编写过程中，我深入理解了矩阵操作的数学原理，并学习了如何将这些操作转化为程序实现。通过使用</w:t>
      </w:r>
      <w:r w:rsidRPr="00173940">
        <w:rPr>
          <w:lang w:eastAsia="zh-CN"/>
        </w:rPr>
        <w:t xml:space="preserve"> std::vector </w:t>
      </w:r>
      <w:r w:rsidRPr="00173940">
        <w:rPr>
          <w:lang w:eastAsia="zh-CN"/>
        </w:rPr>
        <w:t>动态管理矩阵，我避免了手动管理内存的问题，提升了代码的灵活性和可读性。</w:t>
      </w:r>
    </w:p>
    <w:p w14:paraId="108CBDD0" w14:textId="77777777" w:rsidR="00173940" w:rsidRPr="00173940" w:rsidRDefault="00173940" w:rsidP="00173940">
      <w:pPr>
        <w:rPr>
          <w:lang w:eastAsia="zh-CN"/>
        </w:rPr>
      </w:pPr>
      <w:r w:rsidRPr="00173940">
        <w:rPr>
          <w:lang w:eastAsia="zh-CN"/>
        </w:rPr>
        <w:t>程序采用了面向对象的设计，所有矩阵相关的操作都封装在</w:t>
      </w:r>
      <w:r w:rsidRPr="00173940">
        <w:rPr>
          <w:lang w:eastAsia="zh-CN"/>
        </w:rPr>
        <w:t xml:space="preserve"> MatrixOperations </w:t>
      </w:r>
      <w:r w:rsidRPr="00173940">
        <w:rPr>
          <w:lang w:eastAsia="zh-CN"/>
        </w:rPr>
        <w:t>类中。这样不仅使得代码结构更加清晰，也提高了程序的可扩展性。例如，若要增加新的矩阵操作，只需在类中添加相应的函数，而无需大幅修改现有代码。</w:t>
      </w:r>
    </w:p>
    <w:p w14:paraId="025A972E" w14:textId="77777777" w:rsidR="00173940" w:rsidRPr="00173940" w:rsidRDefault="00173940" w:rsidP="00173940">
      <w:pPr>
        <w:rPr>
          <w:lang w:eastAsia="zh-CN"/>
        </w:rPr>
      </w:pPr>
      <w:r w:rsidRPr="00173940">
        <w:rPr>
          <w:lang w:eastAsia="zh-CN"/>
        </w:rPr>
        <w:t>通过实现传递闭包，我意识到算法的时间复杂度对于程序性能的重要性。虽然程序能够处理小规模的矩阵，但传递闭包的</w:t>
      </w:r>
      <w:r w:rsidRPr="00173940">
        <w:rPr>
          <w:lang w:eastAsia="zh-CN"/>
        </w:rPr>
        <w:t xml:space="preserve"> O(n³) </w:t>
      </w:r>
      <w:r w:rsidRPr="00173940">
        <w:rPr>
          <w:lang w:eastAsia="zh-CN"/>
        </w:rPr>
        <w:t>时间复杂度在处理大矩阵时可能成为瓶颈。未来可以考虑优化算法以提高效率。</w:t>
      </w:r>
    </w:p>
    <w:p w14:paraId="68665F2E" w14:textId="77777777" w:rsidR="00173940" w:rsidRPr="00173940" w:rsidRDefault="00173940" w:rsidP="00173940">
      <w:pPr>
        <w:rPr>
          <w:lang w:eastAsia="zh-CN"/>
        </w:rPr>
      </w:pPr>
      <w:r w:rsidRPr="00173940">
        <w:rPr>
          <w:lang w:eastAsia="zh-CN"/>
        </w:rPr>
        <w:t>总体而言，这个项目增强了我对算法设计、面向对象编程和</w:t>
      </w:r>
      <w:r w:rsidRPr="00173940">
        <w:rPr>
          <w:lang w:eastAsia="zh-CN"/>
        </w:rPr>
        <w:t xml:space="preserve"> C++ </w:t>
      </w:r>
      <w:r w:rsidRPr="00173940">
        <w:rPr>
          <w:lang w:eastAsia="zh-CN"/>
        </w:rPr>
        <w:t>编程技巧的理解，尤其是如何在实际问题中灵活运用这些技术来解决问题。</w:t>
      </w:r>
    </w:p>
    <w:p w14:paraId="4BB52D42" w14:textId="77777777" w:rsidR="00B84F5C" w:rsidRPr="00B84F5C" w:rsidRDefault="00B84F5C" w:rsidP="00B84F5C">
      <w:pPr>
        <w:rPr>
          <w:lang w:eastAsia="zh-CN"/>
        </w:rPr>
      </w:pPr>
      <w:r w:rsidRPr="00B84F5C">
        <w:rPr>
          <w:lang w:eastAsia="zh-CN"/>
        </w:rPr>
        <w:t>通过这次实践，我不仅增强了对图论和算法的理论知识，还提高了自己处理复杂数据结构和算法的能力。编写代码的过程中，我更加注重了算法的时间复杂度和空间复杂度，力求在保证正确性的前提下，优化代码的执行效率。</w:t>
      </w:r>
    </w:p>
    <w:p w14:paraId="2D831AFC" w14:textId="6EEE0D14" w:rsidR="00967C27" w:rsidRPr="00ED4D76" w:rsidRDefault="00B84F5C" w:rsidP="00A249DD">
      <w:pPr>
        <w:rPr>
          <w:lang w:eastAsia="zh-CN"/>
        </w:rPr>
      </w:pPr>
      <w:r w:rsidRPr="00B84F5C">
        <w:rPr>
          <w:lang w:eastAsia="zh-CN"/>
        </w:rPr>
        <w:t>总的来说，这次实现不仅锻炼了我的编程技巧，尤其是数据结构和算法的实现能力，也让我在解决实际问题时更加注重算法的选择和优化，进一步提升了我的问题分析和解决能力。</w:t>
      </w:r>
    </w:p>
    <w:sectPr w:rsidR="00967C27" w:rsidRPr="00ED4D76" w:rsidSect="00FD3194">
      <w:footerReference w:type="default" r:id="rId1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0362D" w14:textId="77777777" w:rsidR="00535D6B" w:rsidRDefault="00535D6B" w:rsidP="001D0743">
      <w:r>
        <w:separator/>
      </w:r>
    </w:p>
    <w:p w14:paraId="30BB3A3C" w14:textId="77777777" w:rsidR="00535D6B" w:rsidRDefault="00535D6B" w:rsidP="001D0743"/>
    <w:p w14:paraId="19B5DA21" w14:textId="77777777" w:rsidR="00535D6B" w:rsidRDefault="00535D6B" w:rsidP="001D0743"/>
    <w:p w14:paraId="707DDEA8" w14:textId="77777777" w:rsidR="00535D6B" w:rsidRDefault="00535D6B" w:rsidP="001D0743"/>
    <w:p w14:paraId="27D3B57D" w14:textId="77777777" w:rsidR="00535D6B" w:rsidRDefault="00535D6B" w:rsidP="001D0743"/>
    <w:p w14:paraId="7FE649F5" w14:textId="77777777" w:rsidR="00535D6B" w:rsidRDefault="00535D6B" w:rsidP="001D0743"/>
  </w:endnote>
  <w:endnote w:type="continuationSeparator" w:id="0">
    <w:p w14:paraId="43FFAF34" w14:textId="77777777" w:rsidR="00535D6B" w:rsidRDefault="00535D6B" w:rsidP="001D0743">
      <w:r>
        <w:continuationSeparator/>
      </w:r>
    </w:p>
    <w:p w14:paraId="42F14957" w14:textId="77777777" w:rsidR="00535D6B" w:rsidRDefault="00535D6B" w:rsidP="001D0743"/>
    <w:p w14:paraId="3D975437" w14:textId="77777777" w:rsidR="00535D6B" w:rsidRDefault="00535D6B" w:rsidP="001D0743"/>
    <w:p w14:paraId="71869200" w14:textId="77777777" w:rsidR="00535D6B" w:rsidRDefault="00535D6B" w:rsidP="001D0743"/>
    <w:p w14:paraId="529C09E7" w14:textId="77777777" w:rsidR="00535D6B" w:rsidRDefault="00535D6B" w:rsidP="001D0743"/>
    <w:p w14:paraId="4734BF28" w14:textId="77777777" w:rsidR="00535D6B" w:rsidRDefault="00535D6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D5BB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E51255">
      <w:fldChar w:fldCharType="begin"/>
    </w:r>
    <w:r w:rsidR="00E51255">
      <w:instrText xml:space="preserve"> PAGE </w:instrText>
    </w:r>
    <w:r w:rsidR="00E51255">
      <w:fldChar w:fldCharType="separate"/>
    </w:r>
    <w:r w:rsidR="00E51255">
      <w:rPr>
        <w:noProof/>
      </w:rPr>
      <w:t>2</w:t>
    </w:r>
    <w:r w:rsidR="00E51255">
      <w:rPr>
        <w:noProof/>
      </w:rPr>
      <w:fldChar w:fldCharType="end"/>
    </w:r>
    <w:r w:rsidRPr="00F57004">
      <w:t xml:space="preserve"> -</w:t>
    </w:r>
  </w:p>
  <w:p w14:paraId="321A2C52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6AA30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71129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359887"/>
      <w:docPartObj>
        <w:docPartGallery w:val="Page Numbers (Bottom of Page)"/>
        <w:docPartUnique/>
      </w:docPartObj>
    </w:sdtPr>
    <w:sdtContent>
      <w:p w14:paraId="177E6930" w14:textId="77777777" w:rsidR="002644C8" w:rsidRDefault="00E51255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7960ACF" w14:textId="77777777" w:rsidR="002644C8" w:rsidRPr="00E0298B" w:rsidRDefault="002644C8" w:rsidP="001D0743">
    <w:pPr>
      <w:pStyle w:val="a4"/>
      <w:ind w:firstLine="360"/>
    </w:pPr>
  </w:p>
  <w:p w14:paraId="0229A62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AA2F5" w14:textId="77777777" w:rsidR="00535D6B" w:rsidRDefault="00535D6B" w:rsidP="001D0743">
      <w:r>
        <w:separator/>
      </w:r>
    </w:p>
    <w:p w14:paraId="7ACA4766" w14:textId="77777777" w:rsidR="00535D6B" w:rsidRDefault="00535D6B" w:rsidP="001D0743"/>
    <w:p w14:paraId="3D220F50" w14:textId="77777777" w:rsidR="00535D6B" w:rsidRDefault="00535D6B" w:rsidP="001D0743"/>
    <w:p w14:paraId="5EB24242" w14:textId="77777777" w:rsidR="00535D6B" w:rsidRDefault="00535D6B" w:rsidP="001D0743"/>
    <w:p w14:paraId="77A4C1C7" w14:textId="77777777" w:rsidR="00535D6B" w:rsidRDefault="00535D6B" w:rsidP="001D0743"/>
    <w:p w14:paraId="06AAED67" w14:textId="77777777" w:rsidR="00535D6B" w:rsidRDefault="00535D6B" w:rsidP="001D0743"/>
  </w:footnote>
  <w:footnote w:type="continuationSeparator" w:id="0">
    <w:p w14:paraId="5FEBA585" w14:textId="77777777" w:rsidR="00535D6B" w:rsidRDefault="00535D6B" w:rsidP="001D0743">
      <w:r>
        <w:continuationSeparator/>
      </w:r>
    </w:p>
    <w:p w14:paraId="6E39C54B" w14:textId="77777777" w:rsidR="00535D6B" w:rsidRDefault="00535D6B" w:rsidP="001D0743"/>
    <w:p w14:paraId="3952B041" w14:textId="77777777" w:rsidR="00535D6B" w:rsidRDefault="00535D6B" w:rsidP="001D0743"/>
    <w:p w14:paraId="34407792" w14:textId="77777777" w:rsidR="00535D6B" w:rsidRDefault="00535D6B" w:rsidP="001D0743"/>
    <w:p w14:paraId="2837DA3B" w14:textId="77777777" w:rsidR="00535D6B" w:rsidRDefault="00535D6B" w:rsidP="001D0743"/>
    <w:p w14:paraId="01BBDA23" w14:textId="77777777" w:rsidR="00535D6B" w:rsidRDefault="00535D6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AADB1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72E1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D2E9D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47338F"/>
    <w:multiLevelType w:val="multilevel"/>
    <w:tmpl w:val="6F6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A8F3817"/>
    <w:multiLevelType w:val="multilevel"/>
    <w:tmpl w:val="161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19B4A48"/>
    <w:multiLevelType w:val="multilevel"/>
    <w:tmpl w:val="ED2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2" w15:restartNumberingAfterBreak="0">
    <w:nsid w:val="792016F2"/>
    <w:multiLevelType w:val="multilevel"/>
    <w:tmpl w:val="E80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5693C"/>
    <w:multiLevelType w:val="multilevel"/>
    <w:tmpl w:val="E95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55197">
    <w:abstractNumId w:val="9"/>
  </w:num>
  <w:num w:numId="2" w16cid:durableId="1891382533">
    <w:abstractNumId w:val="16"/>
  </w:num>
  <w:num w:numId="3" w16cid:durableId="1337613358">
    <w:abstractNumId w:val="20"/>
  </w:num>
  <w:num w:numId="4" w16cid:durableId="1775638238">
    <w:abstractNumId w:val="15"/>
  </w:num>
  <w:num w:numId="5" w16cid:durableId="823591346">
    <w:abstractNumId w:val="21"/>
  </w:num>
  <w:num w:numId="6" w16cid:durableId="153837951">
    <w:abstractNumId w:val="1"/>
  </w:num>
  <w:num w:numId="7" w16cid:durableId="643001398">
    <w:abstractNumId w:val="4"/>
  </w:num>
  <w:num w:numId="8" w16cid:durableId="835418049">
    <w:abstractNumId w:val="12"/>
  </w:num>
  <w:num w:numId="9" w16cid:durableId="1195534298">
    <w:abstractNumId w:val="19"/>
  </w:num>
  <w:num w:numId="10" w16cid:durableId="1993292337">
    <w:abstractNumId w:val="3"/>
  </w:num>
  <w:num w:numId="11" w16cid:durableId="1959986735">
    <w:abstractNumId w:val="6"/>
  </w:num>
  <w:num w:numId="12" w16cid:durableId="858078597">
    <w:abstractNumId w:val="10"/>
  </w:num>
  <w:num w:numId="13" w16cid:durableId="1977029546">
    <w:abstractNumId w:val="8"/>
  </w:num>
  <w:num w:numId="14" w16cid:durableId="1000616875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3860084">
    <w:abstractNumId w:val="8"/>
  </w:num>
  <w:num w:numId="16" w16cid:durableId="249780119">
    <w:abstractNumId w:val="8"/>
  </w:num>
  <w:num w:numId="17" w16cid:durableId="1381563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30756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24372135">
    <w:abstractNumId w:val="5"/>
  </w:num>
  <w:num w:numId="20" w16cid:durableId="876889286">
    <w:abstractNumId w:val="13"/>
  </w:num>
  <w:num w:numId="21" w16cid:durableId="787436685">
    <w:abstractNumId w:val="2"/>
  </w:num>
  <w:num w:numId="22" w16cid:durableId="907228825">
    <w:abstractNumId w:val="0"/>
  </w:num>
  <w:num w:numId="23" w16cid:durableId="420219181">
    <w:abstractNumId w:val="14"/>
  </w:num>
  <w:num w:numId="24" w16cid:durableId="1422412249">
    <w:abstractNumId w:val="18"/>
  </w:num>
  <w:num w:numId="25" w16cid:durableId="1129785795">
    <w:abstractNumId w:val="23"/>
  </w:num>
  <w:num w:numId="26" w16cid:durableId="1268612096">
    <w:abstractNumId w:val="11"/>
  </w:num>
  <w:num w:numId="27" w16cid:durableId="1037510836">
    <w:abstractNumId w:val="22"/>
  </w:num>
  <w:num w:numId="28" w16cid:durableId="1137335991">
    <w:abstractNumId w:val="7"/>
  </w:num>
  <w:num w:numId="29" w16cid:durableId="5879255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116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35CF6"/>
    <w:rsid w:val="00040601"/>
    <w:rsid w:val="000444B5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940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4ECA"/>
    <w:rsid w:val="001A1D7D"/>
    <w:rsid w:val="001A23B9"/>
    <w:rsid w:val="001A5EE8"/>
    <w:rsid w:val="001A6A92"/>
    <w:rsid w:val="001B06BC"/>
    <w:rsid w:val="001B0D25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1785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31D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6F21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87173"/>
    <w:rsid w:val="0049125E"/>
    <w:rsid w:val="00492672"/>
    <w:rsid w:val="00493594"/>
    <w:rsid w:val="004957A0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C7652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5D6B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3364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01A0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0AE5"/>
    <w:rsid w:val="00646616"/>
    <w:rsid w:val="00653B54"/>
    <w:rsid w:val="00654BE3"/>
    <w:rsid w:val="00663048"/>
    <w:rsid w:val="006633A0"/>
    <w:rsid w:val="006641A9"/>
    <w:rsid w:val="00667E22"/>
    <w:rsid w:val="00670560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07C6A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21E2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386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03A4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4CB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249DD"/>
    <w:rsid w:val="00A34A94"/>
    <w:rsid w:val="00A3565A"/>
    <w:rsid w:val="00A3615C"/>
    <w:rsid w:val="00A4475E"/>
    <w:rsid w:val="00A5248B"/>
    <w:rsid w:val="00A5536F"/>
    <w:rsid w:val="00A553FB"/>
    <w:rsid w:val="00A6162B"/>
    <w:rsid w:val="00A656C4"/>
    <w:rsid w:val="00A6652D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4814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624B"/>
    <w:rsid w:val="00B8243B"/>
    <w:rsid w:val="00B84F5C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32EB"/>
    <w:rsid w:val="00BF4712"/>
    <w:rsid w:val="00C02F2B"/>
    <w:rsid w:val="00C05915"/>
    <w:rsid w:val="00C119C2"/>
    <w:rsid w:val="00C1253C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41BE"/>
    <w:rsid w:val="00C565BD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C68E6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2977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3F8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2C8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093C"/>
    <w:rsid w:val="00F62187"/>
    <w:rsid w:val="00F62C16"/>
    <w:rsid w:val="00F648B8"/>
    <w:rsid w:val="00F66331"/>
    <w:rsid w:val="00F66788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D495D1"/>
  <w15:docId w15:val="{51CDF1C8-FA92-4102-B085-26E377C3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2325</TotalTime>
  <Pages>10</Pages>
  <Words>1746</Words>
  <Characters>3028</Characters>
  <Application>Microsoft Office Word</Application>
  <DocSecurity>0</DocSecurity>
  <Lines>249</Lines>
  <Paragraphs>185</Paragraphs>
  <ScaleCrop>false</ScaleCrop>
  <Company>中国石油大学</Company>
  <LinksUpToDate>false</LinksUpToDate>
  <CharactersWithSpaces>4786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奕名 陈</cp:lastModifiedBy>
  <cp:revision>12</cp:revision>
  <cp:lastPrinted>2024-12-12T12:06:00Z</cp:lastPrinted>
  <dcterms:created xsi:type="dcterms:W3CDTF">2024-11-19T06:06:00Z</dcterms:created>
  <dcterms:modified xsi:type="dcterms:W3CDTF">2024-12-12T12:06:00Z</dcterms:modified>
</cp:coreProperties>
</file>